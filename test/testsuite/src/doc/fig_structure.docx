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91" w:rsidRPr="000E44A1" w:rsidRDefault="00491791" w:rsidP="00075DB3">
      <w:pPr>
        <w:pStyle w:val="Heading1"/>
        <w:spacing w:after="120"/>
      </w:pPr>
      <w:r>
        <w:t xml:space="preserve">The </w:t>
      </w:r>
      <w:proofErr w:type="spellStart"/>
      <w:r>
        <w:t>testsuite</w:t>
      </w:r>
      <w:proofErr w:type="spellEnd"/>
      <w:r>
        <w:t xml:space="preserve"> </w:t>
      </w:r>
      <w:r w:rsidR="000E44A1">
        <w:t>organization</w:t>
      </w:r>
    </w:p>
    <w:p w:rsidR="00797614" w:rsidRDefault="000E44A1" w:rsidP="00491791">
      <w:pPr>
        <w:rPr>
          <w:sz w:val="24"/>
        </w:rPr>
      </w:pPr>
      <w:r>
        <w:rPr>
          <w:sz w:val="24"/>
        </w:rPr>
        <w:t xml:space="preserve">The main folder contains the </w:t>
      </w:r>
      <w:proofErr w:type="spellStart"/>
      <w:r w:rsidR="00797614">
        <w:rPr>
          <w:sz w:val="24"/>
        </w:rPr>
        <w:t>src</w:t>
      </w:r>
      <w:proofErr w:type="spellEnd"/>
      <w:r w:rsidR="00797614">
        <w:rPr>
          <w:sz w:val="24"/>
        </w:rPr>
        <w:t>, data, and work folders</w:t>
      </w:r>
      <w:r>
        <w:rPr>
          <w:sz w:val="24"/>
        </w:rPr>
        <w:t xml:space="preserve"> as</w:t>
      </w:r>
      <w:r w:rsidR="00797614">
        <w:rPr>
          <w:sz w:val="24"/>
        </w:rPr>
        <w:t xml:space="preserve"> well as the XML </w:t>
      </w:r>
      <w:proofErr w:type="spellStart"/>
      <w:r w:rsidR="00797614">
        <w:rPr>
          <w:sz w:val="24"/>
        </w:rPr>
        <w:t>testlist</w:t>
      </w:r>
      <w:proofErr w:type="spellEnd"/>
      <w:r w:rsidR="00797614">
        <w:rPr>
          <w:sz w:val="24"/>
        </w:rPr>
        <w:t xml:space="preserve"> files,</w:t>
      </w:r>
      <w:r>
        <w:rPr>
          <w:sz w:val="24"/>
        </w:rPr>
        <w:t xml:space="preserve"> see Fig.1. </w:t>
      </w:r>
      <w:r w:rsidR="00797614">
        <w:rPr>
          <w:sz w:val="24"/>
        </w:rPr>
        <w:t xml:space="preserve">The </w:t>
      </w:r>
      <w:proofErr w:type="spellStart"/>
      <w:r w:rsidR="00797614">
        <w:rPr>
          <w:sz w:val="24"/>
        </w:rPr>
        <w:t>src</w:t>
      </w:r>
      <w:proofErr w:type="spellEnd"/>
      <w:r w:rsidR="00797614">
        <w:rPr>
          <w:sz w:val="24"/>
        </w:rPr>
        <w:t xml:space="preserve"> folder contains all of the source scripts of the </w:t>
      </w:r>
      <w:proofErr w:type="spellStart"/>
      <w:r w:rsidR="00797614">
        <w:rPr>
          <w:sz w:val="24"/>
        </w:rPr>
        <w:t>testsuite</w:t>
      </w:r>
      <w:proofErr w:type="spellEnd"/>
      <w:r w:rsidR="00797614">
        <w:rPr>
          <w:sz w:val="24"/>
        </w:rPr>
        <w:t xml:space="preserve">, including the main script testsuite.py, the checkers used to evaluate test results, and other tools that are required.  It also contains the documentation in the doc folder.  </w:t>
      </w:r>
    </w:p>
    <w:p w:rsidR="00687DB1" w:rsidRDefault="00797614" w:rsidP="00491791">
      <w:pPr>
        <w:rPr>
          <w:sz w:val="24"/>
        </w:rPr>
      </w:pPr>
      <w:r>
        <w:rPr>
          <w:sz w:val="24"/>
        </w:rPr>
        <w:t>The data folder contains folders corresponding to each test category</w:t>
      </w:r>
      <w:r w:rsidR="005C631A">
        <w:rPr>
          <w:sz w:val="24"/>
        </w:rPr>
        <w:t xml:space="preserve"> (</w:t>
      </w:r>
      <w:proofErr w:type="spellStart"/>
      <w:r w:rsidR="005C631A">
        <w:rPr>
          <w:sz w:val="24"/>
        </w:rPr>
        <w:t>typedirA</w:t>
      </w:r>
      <w:proofErr w:type="spellEnd"/>
      <w:r w:rsidR="005C631A">
        <w:rPr>
          <w:sz w:val="24"/>
        </w:rPr>
        <w:t xml:space="preserve"> and </w:t>
      </w:r>
      <w:proofErr w:type="spellStart"/>
      <w:r w:rsidR="005C631A">
        <w:rPr>
          <w:sz w:val="24"/>
        </w:rPr>
        <w:t>typedirB</w:t>
      </w:r>
      <w:proofErr w:type="spellEnd"/>
      <w:r w:rsidR="005C631A">
        <w:rPr>
          <w:sz w:val="24"/>
        </w:rPr>
        <w:t xml:space="preserve"> in the figure)</w:t>
      </w:r>
      <w:r>
        <w:rPr>
          <w:sz w:val="24"/>
        </w:rPr>
        <w:t xml:space="preserve">, which contain in turn the binary input, INPUT_* files, reference YU* files, and the TOLERANCE files.  </w:t>
      </w:r>
      <w:r w:rsidR="00687DB1">
        <w:rPr>
          <w:sz w:val="24"/>
        </w:rPr>
        <w:t xml:space="preserve"> </w:t>
      </w:r>
    </w:p>
    <w:p w:rsidR="00721CCE" w:rsidRDefault="00687DB1" w:rsidP="00491791">
      <w:pPr>
        <w:rPr>
          <w:sz w:val="24"/>
        </w:rPr>
      </w:pPr>
      <w:r>
        <w:rPr>
          <w:sz w:val="24"/>
        </w:rPr>
        <w:t>For each of the tests defined in the testlist.xml in</w:t>
      </w:r>
      <w:r w:rsidR="000371E0">
        <w:rPr>
          <w:sz w:val="24"/>
        </w:rPr>
        <w:t>put file, a separate directory w</w:t>
      </w:r>
      <w:r>
        <w:rPr>
          <w:sz w:val="24"/>
        </w:rPr>
        <w:t>ork/</w:t>
      </w:r>
      <w:proofErr w:type="spellStart"/>
      <w:r>
        <w:rPr>
          <w:sz w:val="24"/>
        </w:rPr>
        <w:t>typedir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testname</w:t>
      </w:r>
      <w:proofErr w:type="spellEnd"/>
      <w:r>
        <w:rPr>
          <w:sz w:val="24"/>
        </w:rPr>
        <w:t xml:space="preserve">/ is created </w:t>
      </w:r>
      <w:r w:rsidR="00797614">
        <w:rPr>
          <w:sz w:val="24"/>
        </w:rPr>
        <w:t xml:space="preserve">when the </w:t>
      </w:r>
      <w:proofErr w:type="spellStart"/>
      <w:r w:rsidR="00797614">
        <w:rPr>
          <w:sz w:val="24"/>
        </w:rPr>
        <w:t>testsuite</w:t>
      </w:r>
      <w:proofErr w:type="spellEnd"/>
      <w:r w:rsidR="00797614">
        <w:rPr>
          <w:sz w:val="24"/>
        </w:rPr>
        <w:t xml:space="preserve"> is run.  T</w:t>
      </w:r>
      <w:r>
        <w:rPr>
          <w:sz w:val="24"/>
        </w:rPr>
        <w:t xml:space="preserve">he executable, </w:t>
      </w:r>
      <w:proofErr w:type="spellStart"/>
      <w:r>
        <w:rPr>
          <w:sz w:val="24"/>
        </w:rPr>
        <w:t>namelists</w:t>
      </w:r>
      <w:proofErr w:type="spellEnd"/>
      <w:r>
        <w:rPr>
          <w:sz w:val="24"/>
        </w:rPr>
        <w:t xml:space="preserve"> and auxiliary files are copied </w:t>
      </w:r>
      <w:r w:rsidR="00797614">
        <w:rPr>
          <w:sz w:val="24"/>
        </w:rPr>
        <w:t xml:space="preserve">to this folder, </w:t>
      </w:r>
      <w:r>
        <w:rPr>
          <w:sz w:val="24"/>
        </w:rPr>
        <w:t>and the binary in</w:t>
      </w:r>
      <w:r w:rsidR="00797614">
        <w:rPr>
          <w:sz w:val="24"/>
        </w:rPr>
        <w:t>/</w:t>
      </w:r>
      <w:r>
        <w:rPr>
          <w:sz w:val="24"/>
        </w:rPr>
        <w:t xml:space="preserve">out </w:t>
      </w:r>
      <w:r w:rsidR="00797614">
        <w:rPr>
          <w:sz w:val="24"/>
        </w:rPr>
        <w:t xml:space="preserve">files are </w:t>
      </w:r>
      <w:r>
        <w:rPr>
          <w:sz w:val="24"/>
        </w:rPr>
        <w:t>linked</w:t>
      </w:r>
      <w:r w:rsidR="00797614">
        <w:rPr>
          <w:sz w:val="24"/>
        </w:rPr>
        <w:t xml:space="preserve"> there</w:t>
      </w:r>
      <w:r>
        <w:rPr>
          <w:sz w:val="24"/>
        </w:rPr>
        <w:t>. T</w:t>
      </w:r>
      <w:r w:rsidR="00721CCE">
        <w:rPr>
          <w:sz w:val="24"/>
        </w:rPr>
        <w:t>he test</w:t>
      </w:r>
      <w:r w:rsidR="0004524D">
        <w:rPr>
          <w:sz w:val="24"/>
        </w:rPr>
        <w:t>s are</w:t>
      </w:r>
      <w:r w:rsidR="00721CCE">
        <w:rPr>
          <w:sz w:val="24"/>
        </w:rPr>
        <w:t xml:space="preserve"> run from this working directory.</w:t>
      </w:r>
      <w:bookmarkStart w:id="0" w:name="_GoBack"/>
      <w:r w:rsidR="00663250">
        <w:rPr>
          <w:noProof/>
          <w:lang w:val="en-US"/>
        </w:rPr>
        <w:drawing>
          <wp:inline distT="0" distB="0" distL="0" distR="0" wp14:anchorId="39199BD4" wp14:editId="267BD548">
            <wp:extent cx="6477000" cy="520065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4D56AC" w:rsidRPr="004D56AC" w:rsidRDefault="00A46B89" w:rsidP="004D56AC">
      <w:pPr>
        <w:pStyle w:val="Heading1"/>
      </w:pPr>
      <w:r>
        <w:rPr>
          <w:noProof/>
          <w:sz w:val="24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8pt;margin-top:49.65pt;width:446.25pt;height:21pt;z-index:251659264" filled="f" stroked="f">
            <v:fill o:detectmouseclick="t"/>
            <v:textbox style="mso-next-textbox:#_x0000_s1031;mso-fit-shape-to-text:t" inset="0,0,0,0">
              <w:txbxContent>
                <w:p w:rsidR="00501B8B" w:rsidRDefault="00501B8B" w:rsidP="00687DB1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: Organization of the </w:t>
                  </w:r>
                  <w:proofErr w:type="spellStart"/>
                  <w:r>
                    <w:t>Testsuite</w:t>
                  </w:r>
                  <w:proofErr w:type="spellEnd"/>
                  <w:r>
                    <w:t xml:space="preserve"> directory</w:t>
                  </w:r>
                </w:p>
              </w:txbxContent>
            </v:textbox>
            <w10:wrap type="topAndBottom"/>
          </v:shape>
        </w:pict>
      </w:r>
    </w:p>
    <w:sectPr w:rsidR="004D56AC" w:rsidRPr="004D56AC" w:rsidSect="00DF2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102"/>
    <w:multiLevelType w:val="hybridMultilevel"/>
    <w:tmpl w:val="452E41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36DBC"/>
    <w:multiLevelType w:val="hybridMultilevel"/>
    <w:tmpl w:val="D96E0A50"/>
    <w:lvl w:ilvl="0" w:tplc="3B708B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6816"/>
    <w:multiLevelType w:val="hybridMultilevel"/>
    <w:tmpl w:val="783AB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6D7B6E"/>
    <w:multiLevelType w:val="hybridMultilevel"/>
    <w:tmpl w:val="80023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277E3"/>
    <w:multiLevelType w:val="hybridMultilevel"/>
    <w:tmpl w:val="128E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63D28"/>
    <w:multiLevelType w:val="hybridMultilevel"/>
    <w:tmpl w:val="35288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708B4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230587"/>
    <w:multiLevelType w:val="hybridMultilevel"/>
    <w:tmpl w:val="18303D1E"/>
    <w:lvl w:ilvl="0" w:tplc="259E9A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50992"/>
    <w:multiLevelType w:val="hybridMultilevel"/>
    <w:tmpl w:val="89BA2D9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11A6C50"/>
    <w:multiLevelType w:val="hybridMultilevel"/>
    <w:tmpl w:val="0D4A38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8053A"/>
    <w:multiLevelType w:val="hybridMultilevel"/>
    <w:tmpl w:val="480AF8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AB19EF"/>
    <w:multiLevelType w:val="hybridMultilevel"/>
    <w:tmpl w:val="4C420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0018A"/>
    <w:multiLevelType w:val="hybridMultilevel"/>
    <w:tmpl w:val="5D24C1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42279"/>
    <w:multiLevelType w:val="hybridMultilevel"/>
    <w:tmpl w:val="A97C94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C27E3E"/>
    <w:multiLevelType w:val="hybridMultilevel"/>
    <w:tmpl w:val="A8462938"/>
    <w:lvl w:ilvl="0" w:tplc="5464F63A">
      <w:start w:val="1"/>
      <w:numFmt w:val="bullet"/>
      <w:lvlText w:val=""/>
      <w:lvlJc w:val="left"/>
      <w:pPr>
        <w:ind w:left="7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623B"/>
    <w:rsid w:val="00013496"/>
    <w:rsid w:val="00030460"/>
    <w:rsid w:val="000371E0"/>
    <w:rsid w:val="00040B9A"/>
    <w:rsid w:val="0004524D"/>
    <w:rsid w:val="00073E24"/>
    <w:rsid w:val="00075DB3"/>
    <w:rsid w:val="00094D37"/>
    <w:rsid w:val="0009756F"/>
    <w:rsid w:val="000D62A5"/>
    <w:rsid w:val="000E44A1"/>
    <w:rsid w:val="000F043A"/>
    <w:rsid w:val="00144C91"/>
    <w:rsid w:val="001C109E"/>
    <w:rsid w:val="00342003"/>
    <w:rsid w:val="003521B7"/>
    <w:rsid w:val="00371DEA"/>
    <w:rsid w:val="003A7B3A"/>
    <w:rsid w:val="003D5E08"/>
    <w:rsid w:val="0048499F"/>
    <w:rsid w:val="00491791"/>
    <w:rsid w:val="00497C04"/>
    <w:rsid w:val="004C42DB"/>
    <w:rsid w:val="004D56AC"/>
    <w:rsid w:val="00501B8B"/>
    <w:rsid w:val="0051018F"/>
    <w:rsid w:val="00534352"/>
    <w:rsid w:val="0057201F"/>
    <w:rsid w:val="005804EC"/>
    <w:rsid w:val="00581C1E"/>
    <w:rsid w:val="00586D01"/>
    <w:rsid w:val="00590DA8"/>
    <w:rsid w:val="00593E05"/>
    <w:rsid w:val="005C631A"/>
    <w:rsid w:val="005C7B74"/>
    <w:rsid w:val="005F723D"/>
    <w:rsid w:val="00612B0A"/>
    <w:rsid w:val="00632B13"/>
    <w:rsid w:val="00663250"/>
    <w:rsid w:val="00683C0C"/>
    <w:rsid w:val="00687DB1"/>
    <w:rsid w:val="00690485"/>
    <w:rsid w:val="00693FBC"/>
    <w:rsid w:val="006B13DC"/>
    <w:rsid w:val="006B3EA8"/>
    <w:rsid w:val="007131D0"/>
    <w:rsid w:val="00721CCE"/>
    <w:rsid w:val="0073687E"/>
    <w:rsid w:val="00766398"/>
    <w:rsid w:val="00797614"/>
    <w:rsid w:val="007D7127"/>
    <w:rsid w:val="007E2B86"/>
    <w:rsid w:val="007F6435"/>
    <w:rsid w:val="00810525"/>
    <w:rsid w:val="00867140"/>
    <w:rsid w:val="008828B3"/>
    <w:rsid w:val="008B5B30"/>
    <w:rsid w:val="009157C3"/>
    <w:rsid w:val="009158C3"/>
    <w:rsid w:val="00916838"/>
    <w:rsid w:val="009E038F"/>
    <w:rsid w:val="009E11DF"/>
    <w:rsid w:val="00A45F7C"/>
    <w:rsid w:val="00A46B89"/>
    <w:rsid w:val="00A96ACA"/>
    <w:rsid w:val="00AC507B"/>
    <w:rsid w:val="00AD23F4"/>
    <w:rsid w:val="00B2187D"/>
    <w:rsid w:val="00B46FFF"/>
    <w:rsid w:val="00B83293"/>
    <w:rsid w:val="00B963B8"/>
    <w:rsid w:val="00BA35A5"/>
    <w:rsid w:val="00BC2FD4"/>
    <w:rsid w:val="00BD49BD"/>
    <w:rsid w:val="00BE25E5"/>
    <w:rsid w:val="00BE52E4"/>
    <w:rsid w:val="00C03732"/>
    <w:rsid w:val="00C27436"/>
    <w:rsid w:val="00C71ECC"/>
    <w:rsid w:val="00C7236A"/>
    <w:rsid w:val="00CA1BA9"/>
    <w:rsid w:val="00CC6194"/>
    <w:rsid w:val="00CE7C3C"/>
    <w:rsid w:val="00CF684C"/>
    <w:rsid w:val="00D1237B"/>
    <w:rsid w:val="00D14C42"/>
    <w:rsid w:val="00DB3EE6"/>
    <w:rsid w:val="00DF2271"/>
    <w:rsid w:val="00DF3E15"/>
    <w:rsid w:val="00E33F8A"/>
    <w:rsid w:val="00E4325D"/>
    <w:rsid w:val="00E50243"/>
    <w:rsid w:val="00E80919"/>
    <w:rsid w:val="00ED74B2"/>
    <w:rsid w:val="00F10003"/>
    <w:rsid w:val="00F34055"/>
    <w:rsid w:val="00F4600B"/>
    <w:rsid w:val="00FA1356"/>
    <w:rsid w:val="00FD623B"/>
    <w:rsid w:val="00FE2539"/>
    <w:rsid w:val="00FF4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3A"/>
  </w:style>
  <w:style w:type="paragraph" w:styleId="Heading1">
    <w:name w:val="heading 1"/>
    <w:basedOn w:val="Normal"/>
    <w:next w:val="Normal"/>
    <w:link w:val="Heading1Char"/>
    <w:uiPriority w:val="9"/>
    <w:qFormat/>
    <w:rsid w:val="000F04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3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043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43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4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F043A"/>
    <w:rPr>
      <w:b/>
      <w:bCs/>
    </w:rPr>
  </w:style>
  <w:style w:type="character" w:styleId="Emphasis">
    <w:name w:val="Emphasis"/>
    <w:uiPriority w:val="20"/>
    <w:qFormat/>
    <w:rsid w:val="000F04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F04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43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04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3A"/>
    <w:rPr>
      <w:b/>
      <w:bCs/>
      <w:i/>
      <w:iCs/>
    </w:rPr>
  </w:style>
  <w:style w:type="character" w:styleId="SubtleEmphasis">
    <w:name w:val="Subtle Emphasis"/>
    <w:uiPriority w:val="19"/>
    <w:qFormat/>
    <w:rsid w:val="000F043A"/>
    <w:rPr>
      <w:i/>
      <w:iCs/>
    </w:rPr>
  </w:style>
  <w:style w:type="character" w:styleId="IntenseEmphasis">
    <w:name w:val="Intense Emphasis"/>
    <w:uiPriority w:val="21"/>
    <w:qFormat/>
    <w:rsid w:val="000F043A"/>
    <w:rPr>
      <w:b/>
      <w:bCs/>
    </w:rPr>
  </w:style>
  <w:style w:type="character" w:styleId="SubtleReference">
    <w:name w:val="Subtle Reference"/>
    <w:uiPriority w:val="31"/>
    <w:qFormat/>
    <w:rsid w:val="000F043A"/>
    <w:rPr>
      <w:smallCaps/>
    </w:rPr>
  </w:style>
  <w:style w:type="character" w:styleId="IntenseReference">
    <w:name w:val="Intense Reference"/>
    <w:uiPriority w:val="32"/>
    <w:qFormat/>
    <w:rsid w:val="000F043A"/>
    <w:rPr>
      <w:smallCaps/>
      <w:spacing w:val="5"/>
      <w:u w:val="single"/>
    </w:rPr>
  </w:style>
  <w:style w:type="character" w:styleId="BookTitle">
    <w:name w:val="Book Title"/>
    <w:uiPriority w:val="33"/>
    <w:qFormat/>
    <w:rsid w:val="000F04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43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917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3A"/>
  </w:style>
  <w:style w:type="paragraph" w:styleId="Heading1">
    <w:name w:val="heading 1"/>
    <w:basedOn w:val="Normal"/>
    <w:next w:val="Normal"/>
    <w:link w:val="Heading1Char"/>
    <w:uiPriority w:val="9"/>
    <w:qFormat/>
    <w:rsid w:val="000F043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3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3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3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3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3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3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3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3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8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3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3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3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3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043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43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3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43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F043A"/>
    <w:rPr>
      <w:b/>
      <w:bCs/>
    </w:rPr>
  </w:style>
  <w:style w:type="character" w:styleId="Emphasis">
    <w:name w:val="Emphasis"/>
    <w:uiPriority w:val="20"/>
    <w:qFormat/>
    <w:rsid w:val="000F043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F04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43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04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3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3A"/>
    <w:rPr>
      <w:b/>
      <w:bCs/>
      <w:i/>
      <w:iCs/>
    </w:rPr>
  </w:style>
  <w:style w:type="character" w:styleId="SubtleEmphasis">
    <w:name w:val="Subtle Emphasis"/>
    <w:uiPriority w:val="19"/>
    <w:qFormat/>
    <w:rsid w:val="000F043A"/>
    <w:rPr>
      <w:i/>
      <w:iCs/>
    </w:rPr>
  </w:style>
  <w:style w:type="character" w:styleId="IntenseEmphasis">
    <w:name w:val="Intense Emphasis"/>
    <w:uiPriority w:val="21"/>
    <w:qFormat/>
    <w:rsid w:val="000F043A"/>
    <w:rPr>
      <w:b/>
      <w:bCs/>
    </w:rPr>
  </w:style>
  <w:style w:type="character" w:styleId="SubtleReference">
    <w:name w:val="Subtle Reference"/>
    <w:uiPriority w:val="31"/>
    <w:qFormat/>
    <w:rsid w:val="000F043A"/>
    <w:rPr>
      <w:smallCaps/>
    </w:rPr>
  </w:style>
  <w:style w:type="character" w:styleId="IntenseReference">
    <w:name w:val="Intense Reference"/>
    <w:uiPriority w:val="32"/>
    <w:qFormat/>
    <w:rsid w:val="000F043A"/>
    <w:rPr>
      <w:smallCaps/>
      <w:spacing w:val="5"/>
      <w:u w:val="single"/>
    </w:rPr>
  </w:style>
  <w:style w:type="character" w:styleId="BookTitle">
    <w:name w:val="Book Title"/>
    <w:uiPriority w:val="33"/>
    <w:qFormat/>
    <w:rsid w:val="000F04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43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03CD4A-2D20-4AB0-8C88-27DA9F6E23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1D01D0-6352-46E4-90C6-17D78730C41A}">
      <dgm:prSet phldrT="[Text]"/>
      <dgm:spPr/>
      <dgm:t>
        <a:bodyPr/>
        <a:lstStyle/>
        <a:p>
          <a:r>
            <a:rPr lang="en-US"/>
            <a:t>Main test folder</a:t>
          </a:r>
        </a:p>
      </dgm:t>
    </dgm:pt>
    <dgm:pt modelId="{5D2C1912-0AAA-43CB-A538-871571DBC49C}" type="parTrans" cxnId="{DA1EDA73-12BF-454C-9809-49C02520AFE5}">
      <dgm:prSet/>
      <dgm:spPr/>
      <dgm:t>
        <a:bodyPr/>
        <a:lstStyle/>
        <a:p>
          <a:endParaRPr lang="en-US"/>
        </a:p>
      </dgm:t>
    </dgm:pt>
    <dgm:pt modelId="{B2D44331-A9D2-4D9E-96D6-42B2F55A9560}" type="sibTrans" cxnId="{DA1EDA73-12BF-454C-9809-49C02520AFE5}">
      <dgm:prSet/>
      <dgm:spPr/>
      <dgm:t>
        <a:bodyPr/>
        <a:lstStyle/>
        <a:p>
          <a:endParaRPr lang="en-US"/>
        </a:p>
      </dgm:t>
    </dgm:pt>
    <dgm:pt modelId="{3794039A-2847-4612-833E-6BB51DBE767F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src</a:t>
          </a:r>
        </a:p>
      </dgm:t>
    </dgm:pt>
    <dgm:pt modelId="{FC38C233-B40E-4666-B8F2-0599849A5A30}" type="parTrans" cxnId="{07BBCA0F-E1B6-44A6-80E7-B695EE4344D3}">
      <dgm:prSet/>
      <dgm:spPr/>
      <dgm:t>
        <a:bodyPr/>
        <a:lstStyle/>
        <a:p>
          <a:endParaRPr lang="en-US"/>
        </a:p>
      </dgm:t>
    </dgm:pt>
    <dgm:pt modelId="{962D63F7-CF62-45A7-9CE1-8F81972C2CC7}" type="sibTrans" cxnId="{07BBCA0F-E1B6-44A6-80E7-B695EE4344D3}">
      <dgm:prSet/>
      <dgm:spPr/>
      <dgm:t>
        <a:bodyPr/>
        <a:lstStyle/>
        <a:p>
          <a:endParaRPr lang="en-US"/>
        </a:p>
      </dgm:t>
    </dgm:pt>
    <dgm:pt modelId="{24103710-3BF3-42B3-8B56-DD195F3CCCDF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data</a:t>
          </a:r>
        </a:p>
      </dgm:t>
    </dgm:pt>
    <dgm:pt modelId="{8BB9622F-09ED-4D5A-9E95-155942B8B8CE}" type="parTrans" cxnId="{67A7CACF-433E-45DA-AB21-FDCADE09AB82}">
      <dgm:prSet/>
      <dgm:spPr/>
      <dgm:t>
        <a:bodyPr/>
        <a:lstStyle/>
        <a:p>
          <a:endParaRPr lang="en-US"/>
        </a:p>
      </dgm:t>
    </dgm:pt>
    <dgm:pt modelId="{896AFB63-6FAD-44D3-B09C-388540F068EE}" type="sibTrans" cxnId="{67A7CACF-433E-45DA-AB21-FDCADE09AB82}">
      <dgm:prSet/>
      <dgm:spPr/>
      <dgm:t>
        <a:bodyPr/>
        <a:lstStyle/>
        <a:p>
          <a:endParaRPr lang="en-US"/>
        </a:p>
      </dgm:t>
    </dgm:pt>
    <dgm:pt modelId="{39F90B82-FD2B-439E-8E43-19E014393CD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work/</a:t>
          </a:r>
        </a:p>
        <a:p>
          <a:r>
            <a:rPr lang="en-US">
              <a:solidFill>
                <a:schemeClr val="bg1"/>
              </a:solidFill>
            </a:rPr>
            <a:t>directory where tests are run</a:t>
          </a:r>
        </a:p>
      </dgm:t>
    </dgm:pt>
    <dgm:pt modelId="{A3F23E66-D980-495C-9F8F-039172B0E4B0}" type="parTrans" cxnId="{4AA726E3-20F5-49F0-80C2-8FECCF610BB7}">
      <dgm:prSet/>
      <dgm:spPr/>
      <dgm:t>
        <a:bodyPr/>
        <a:lstStyle/>
        <a:p>
          <a:endParaRPr lang="en-US"/>
        </a:p>
      </dgm:t>
    </dgm:pt>
    <dgm:pt modelId="{08A50EC6-3828-41AB-9371-18E70C48C399}" type="sibTrans" cxnId="{4AA726E3-20F5-49F0-80C2-8FECCF610BB7}">
      <dgm:prSet/>
      <dgm:spPr/>
      <dgm:t>
        <a:bodyPr/>
        <a:lstStyle/>
        <a:p>
          <a:endParaRPr lang="en-US"/>
        </a:p>
      </dgm:t>
    </dgm:pt>
    <dgm:pt modelId="{8C79BCB4-C452-45DA-89B0-8EDCC4C7A766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Checker/</a:t>
          </a:r>
        </a:p>
        <a:p>
          <a:r>
            <a:rPr lang="en-US"/>
            <a:t>checker scripts </a:t>
          </a:r>
        </a:p>
      </dgm:t>
    </dgm:pt>
    <dgm:pt modelId="{F842F8EF-3C6B-469E-A9DE-882F9D3FF818}" type="parTrans" cxnId="{4165300B-AE0C-4578-A31A-10A1F2A6BEDB}">
      <dgm:prSet/>
      <dgm:spPr/>
      <dgm:t>
        <a:bodyPr/>
        <a:lstStyle/>
        <a:p>
          <a:endParaRPr lang="en-US"/>
        </a:p>
      </dgm:t>
    </dgm:pt>
    <dgm:pt modelId="{3B309B4C-7DD5-4993-A0A2-6BD124F574CD}" type="sibTrans" cxnId="{4165300B-AE0C-4578-A31A-10A1F2A6BEDB}">
      <dgm:prSet/>
      <dgm:spPr/>
      <dgm:t>
        <a:bodyPr/>
        <a:lstStyle/>
        <a:p>
          <a:endParaRPr lang="en-US"/>
        </a:p>
      </dgm:t>
    </dgm:pt>
    <dgm:pt modelId="{78C78F6D-0D5A-4B0F-93F8-9E3F7D5373C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typedirA/</a:t>
          </a:r>
        </a:p>
        <a:p>
          <a:r>
            <a:rPr lang="en-US"/>
            <a:t>e.g. cosmo7</a:t>
          </a:r>
        </a:p>
      </dgm:t>
    </dgm:pt>
    <dgm:pt modelId="{2A9C8D25-0C2F-4F41-A4F6-F839C0EDF78F}" type="parTrans" cxnId="{890B59B1-5561-478A-8B89-39F5583AE7A9}">
      <dgm:prSet/>
      <dgm:spPr/>
      <dgm:t>
        <a:bodyPr/>
        <a:lstStyle/>
        <a:p>
          <a:endParaRPr lang="en-US"/>
        </a:p>
      </dgm:t>
    </dgm:pt>
    <dgm:pt modelId="{D883BE09-D9ED-417C-ABC2-CF8299819BD8}" type="sibTrans" cxnId="{890B59B1-5561-478A-8B89-39F5583AE7A9}">
      <dgm:prSet/>
      <dgm:spPr/>
      <dgm:t>
        <a:bodyPr/>
        <a:lstStyle/>
        <a:p>
          <a:endParaRPr lang="en-US"/>
        </a:p>
      </dgm:t>
    </dgm:pt>
    <dgm:pt modelId="{19EF0C67-222C-4250-9468-AAF7004ABEA4}">
      <dgm:prSet/>
      <dgm:spPr/>
      <dgm:t>
        <a:bodyPr/>
        <a:lstStyle/>
        <a:p>
          <a:r>
            <a:rPr lang="en-US"/>
            <a:t>testsuite.py: main script</a:t>
          </a:r>
        </a:p>
      </dgm:t>
    </dgm:pt>
    <dgm:pt modelId="{0FA0BA98-A318-4B4B-A1DB-3B6A48190A6C}" type="sibTrans" cxnId="{61326746-BF80-443B-93D6-DD12B4818D7F}">
      <dgm:prSet/>
      <dgm:spPr/>
      <dgm:t>
        <a:bodyPr/>
        <a:lstStyle/>
        <a:p>
          <a:endParaRPr lang="en-US"/>
        </a:p>
      </dgm:t>
    </dgm:pt>
    <dgm:pt modelId="{E7E628AB-1D88-4B25-9997-FD5DE31BBEFA}" type="parTrans" cxnId="{61326746-BF80-443B-93D6-DD12B4818D7F}">
      <dgm:prSet/>
      <dgm:spPr/>
      <dgm:t>
        <a:bodyPr/>
        <a:lstStyle/>
        <a:p>
          <a:endParaRPr lang="en-US"/>
        </a:p>
      </dgm:t>
    </dgm:pt>
    <dgm:pt modelId="{988E0A4F-561F-4363-AF1D-6EFFF0849E47}">
      <dgm:prSet/>
      <dgm:spPr/>
      <dgm:t>
        <a:bodyPr/>
        <a:lstStyle/>
        <a:p>
          <a:r>
            <a:rPr lang="en-US"/>
            <a:t>testlist.xml: test definitions</a:t>
          </a:r>
        </a:p>
      </dgm:t>
    </dgm:pt>
    <dgm:pt modelId="{4A6BC91C-EAD0-4DDD-988A-1CB4798FE17A}" type="parTrans" cxnId="{64FF5202-245A-43B3-8D26-6ADA77564E69}">
      <dgm:prSet/>
      <dgm:spPr/>
      <dgm:t>
        <a:bodyPr/>
        <a:lstStyle/>
        <a:p>
          <a:endParaRPr lang="en-US"/>
        </a:p>
      </dgm:t>
    </dgm:pt>
    <dgm:pt modelId="{822D53C3-54EC-4887-B54A-79784939AFE0}" type="sibTrans" cxnId="{64FF5202-245A-43B3-8D26-6ADA77564E69}">
      <dgm:prSet/>
      <dgm:spPr/>
      <dgm:t>
        <a:bodyPr/>
        <a:lstStyle/>
        <a:p>
          <a:endParaRPr lang="en-US"/>
        </a:p>
      </dgm:t>
    </dgm:pt>
    <dgm:pt modelId="{360D0B92-DC32-4979-8BC3-43CF7C84E21A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Tools/</a:t>
          </a:r>
        </a:p>
        <a:p>
          <a:r>
            <a:rPr lang="en-US"/>
            <a:t>required tools </a:t>
          </a:r>
        </a:p>
      </dgm:t>
    </dgm:pt>
    <dgm:pt modelId="{7A013BC1-27CE-4E99-B27E-69C85FEB05DF}" type="parTrans" cxnId="{436E085B-2ED3-40A9-BAD1-2E52E303EACD}">
      <dgm:prSet/>
      <dgm:spPr/>
      <dgm:t>
        <a:bodyPr/>
        <a:lstStyle/>
        <a:p>
          <a:endParaRPr lang="en-US"/>
        </a:p>
      </dgm:t>
    </dgm:pt>
    <dgm:pt modelId="{FABC476B-2727-4E8D-B4D6-5F51410EEC54}" type="sibTrans" cxnId="{436E085B-2ED3-40A9-BAD1-2E52E303EACD}">
      <dgm:prSet/>
      <dgm:spPr/>
      <dgm:t>
        <a:bodyPr/>
        <a:lstStyle/>
        <a:p>
          <a:endParaRPr lang="en-US"/>
        </a:p>
      </dgm:t>
    </dgm:pt>
    <dgm:pt modelId="{A2BDCC94-026B-400A-88FD-BCDB1972DDA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doc/</a:t>
          </a:r>
        </a:p>
        <a:p>
          <a:r>
            <a:rPr lang="en-US"/>
            <a:t>documentation</a:t>
          </a:r>
        </a:p>
      </dgm:t>
    </dgm:pt>
    <dgm:pt modelId="{B2956405-5D8D-4277-868F-AA8C089E0C50}" type="parTrans" cxnId="{864A58ED-6017-44B3-91A8-CE9421BA07A5}">
      <dgm:prSet/>
      <dgm:spPr/>
      <dgm:t>
        <a:bodyPr/>
        <a:lstStyle/>
        <a:p>
          <a:endParaRPr lang="en-US"/>
        </a:p>
      </dgm:t>
    </dgm:pt>
    <dgm:pt modelId="{A5C440F5-7BA0-4159-B87F-A880A29C1583}" type="sibTrans" cxnId="{864A58ED-6017-44B3-91A8-CE9421BA07A5}">
      <dgm:prSet/>
      <dgm:spPr/>
      <dgm:t>
        <a:bodyPr/>
        <a:lstStyle/>
        <a:p>
          <a:endParaRPr lang="en-US"/>
        </a:p>
      </dgm:t>
    </dgm:pt>
    <dgm:pt modelId="{F8B4AAF8-D9A6-47E6-BD99-1B7D50DD0E0B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input/</a:t>
          </a:r>
        </a:p>
        <a:p>
          <a:r>
            <a:rPr lang="en-US"/>
            <a:t>binary input</a:t>
          </a:r>
        </a:p>
      </dgm:t>
    </dgm:pt>
    <dgm:pt modelId="{28B98F66-F884-4629-BEFE-145A2C7B6DD8}" type="parTrans" cxnId="{C09836A2-AD01-4608-9DAF-2233D2568642}">
      <dgm:prSet/>
      <dgm:spPr/>
      <dgm:t>
        <a:bodyPr/>
        <a:lstStyle/>
        <a:p>
          <a:endParaRPr lang="en-US"/>
        </a:p>
      </dgm:t>
    </dgm:pt>
    <dgm:pt modelId="{A687A30A-1D57-4BBE-8FDF-4EA87F9373C2}" type="sibTrans" cxnId="{C09836A2-AD01-4608-9DAF-2233D2568642}">
      <dgm:prSet/>
      <dgm:spPr/>
      <dgm:t>
        <a:bodyPr/>
        <a:lstStyle/>
        <a:p>
          <a:endParaRPr lang="en-US"/>
        </a:p>
      </dgm:t>
    </dgm:pt>
    <dgm:pt modelId="{58DCFED0-C703-4403-9FC7-FB0DB4A2FE9B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typedirB/</a:t>
          </a:r>
        </a:p>
        <a:p>
          <a:r>
            <a:rPr lang="en-US"/>
            <a:t>e.g. cosmo2</a:t>
          </a:r>
        </a:p>
      </dgm:t>
    </dgm:pt>
    <dgm:pt modelId="{176D6E78-CC59-4327-95D0-D869AB2109BA}" type="parTrans" cxnId="{BB9C2C43-E3E2-4587-A9E8-21BAC29E2983}">
      <dgm:prSet/>
      <dgm:spPr/>
      <dgm:t>
        <a:bodyPr/>
        <a:lstStyle/>
        <a:p>
          <a:endParaRPr lang="en-US"/>
        </a:p>
      </dgm:t>
    </dgm:pt>
    <dgm:pt modelId="{C654C131-124B-45C1-BD52-65C4FCAE3B25}" type="sibTrans" cxnId="{BB9C2C43-E3E2-4587-A9E8-21BAC29E2983}">
      <dgm:prSet/>
      <dgm:spPr/>
      <dgm:t>
        <a:bodyPr/>
        <a:lstStyle/>
        <a:p>
          <a:endParaRPr lang="en-US"/>
        </a:p>
      </dgm:t>
    </dgm:pt>
    <dgm:pt modelId="{2904C413-6E1F-4FB2-A7C5-B73FCC0CEC6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test_1/</a:t>
          </a:r>
        </a:p>
        <a:p>
          <a:r>
            <a:rPr lang="en-US"/>
            <a:t>INPUT_, YU* and TOLERANCE files</a:t>
          </a:r>
        </a:p>
      </dgm:t>
    </dgm:pt>
    <dgm:pt modelId="{49E227EE-C84D-4FC0-8D51-0C4579A48A5A}" type="parTrans" cxnId="{76931FBE-389D-4514-8B2F-9D84204BA510}">
      <dgm:prSet/>
      <dgm:spPr/>
      <dgm:t>
        <a:bodyPr/>
        <a:lstStyle/>
        <a:p>
          <a:endParaRPr lang="en-US"/>
        </a:p>
      </dgm:t>
    </dgm:pt>
    <dgm:pt modelId="{A072310C-39A2-4C6D-9219-13C1618625E3}" type="sibTrans" cxnId="{76931FBE-389D-4514-8B2F-9D84204BA510}">
      <dgm:prSet/>
      <dgm:spPr/>
      <dgm:t>
        <a:bodyPr/>
        <a:lstStyle/>
        <a:p>
          <a:endParaRPr lang="en-US"/>
        </a:p>
      </dgm:t>
    </dgm:pt>
    <dgm:pt modelId="{0E6F5918-A61C-470E-B4AE-307275358CF2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test_2/</a:t>
          </a:r>
        </a:p>
        <a:p>
          <a:r>
            <a:rPr lang="en-US"/>
            <a:t>INPUT_ , YU* and TOLERANCE files</a:t>
          </a:r>
        </a:p>
      </dgm:t>
    </dgm:pt>
    <dgm:pt modelId="{D8F66A94-B624-4309-A935-FD25658838C2}" type="parTrans" cxnId="{11650813-5270-49A1-9D9A-732343416C68}">
      <dgm:prSet/>
      <dgm:spPr/>
      <dgm:t>
        <a:bodyPr/>
        <a:lstStyle/>
        <a:p>
          <a:endParaRPr lang="en-US"/>
        </a:p>
      </dgm:t>
    </dgm:pt>
    <dgm:pt modelId="{4FC9C707-93D5-41CF-9BDE-0B08AC94D44A}" type="sibTrans" cxnId="{11650813-5270-49A1-9D9A-732343416C68}">
      <dgm:prSet/>
      <dgm:spPr/>
      <dgm:t>
        <a:bodyPr/>
        <a:lstStyle/>
        <a:p>
          <a:endParaRPr lang="en-US"/>
        </a:p>
      </dgm:t>
    </dgm:pt>
    <dgm:pt modelId="{A59AFAB2-56EA-428F-9F38-4CA764FA42EE}" type="pres">
      <dgm:prSet presAssocID="{7D03CD4A-2D20-4AB0-8C88-27DA9F6E23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9EA734-AA49-44AC-9C7E-C2BB71BCC921}" type="pres">
      <dgm:prSet presAssocID="{D11D01D0-6352-46E4-90C6-17D78730C41A}" presName="hierRoot1" presStyleCnt="0">
        <dgm:presLayoutVars>
          <dgm:hierBranch val="init"/>
        </dgm:presLayoutVars>
      </dgm:prSet>
      <dgm:spPr/>
    </dgm:pt>
    <dgm:pt modelId="{339971AE-5A75-46AD-9A09-F58C949F7E27}" type="pres">
      <dgm:prSet presAssocID="{D11D01D0-6352-46E4-90C6-17D78730C41A}" presName="rootComposite1" presStyleCnt="0"/>
      <dgm:spPr/>
    </dgm:pt>
    <dgm:pt modelId="{95CD83FF-179D-4A47-AE5E-DBCC153CFF4D}" type="pres">
      <dgm:prSet presAssocID="{D11D01D0-6352-46E4-90C6-17D78730C41A}" presName="rootText1" presStyleLbl="node0" presStyleIdx="0" presStyleCnt="1">
        <dgm:presLayoutVars>
          <dgm:chPref val="3"/>
        </dgm:presLayoutVars>
      </dgm:prSet>
      <dgm:spPr/>
    </dgm:pt>
    <dgm:pt modelId="{0535766E-E17B-48A8-B1F4-4518388AD072}" type="pres">
      <dgm:prSet presAssocID="{D11D01D0-6352-46E4-90C6-17D78730C41A}" presName="rootConnector1" presStyleLbl="node1" presStyleIdx="0" presStyleCnt="0"/>
      <dgm:spPr/>
    </dgm:pt>
    <dgm:pt modelId="{F63BB3D2-D1D5-400C-B44D-4C6C7B030251}" type="pres">
      <dgm:prSet presAssocID="{D11D01D0-6352-46E4-90C6-17D78730C41A}" presName="hierChild2" presStyleCnt="0"/>
      <dgm:spPr/>
    </dgm:pt>
    <dgm:pt modelId="{BC8F34BB-C181-435C-B1E2-EBC04FC25C37}" type="pres">
      <dgm:prSet presAssocID="{FC38C233-B40E-4666-B8F2-0599849A5A30}" presName="Name37" presStyleLbl="parChTrans1D2" presStyleIdx="0" presStyleCnt="4"/>
      <dgm:spPr/>
    </dgm:pt>
    <dgm:pt modelId="{A4B7F616-48C6-47DE-A754-1AB5044726E9}" type="pres">
      <dgm:prSet presAssocID="{3794039A-2847-4612-833E-6BB51DBE767F}" presName="hierRoot2" presStyleCnt="0">
        <dgm:presLayoutVars>
          <dgm:hierBranch val="init"/>
        </dgm:presLayoutVars>
      </dgm:prSet>
      <dgm:spPr/>
    </dgm:pt>
    <dgm:pt modelId="{E7841432-0823-42C4-9B19-7378E4F390E4}" type="pres">
      <dgm:prSet presAssocID="{3794039A-2847-4612-833E-6BB51DBE767F}" presName="rootComposite" presStyleCnt="0"/>
      <dgm:spPr/>
    </dgm:pt>
    <dgm:pt modelId="{6C3F9AA5-AE4F-4A80-8CBF-DC2771071354}" type="pres">
      <dgm:prSet presAssocID="{3794039A-2847-4612-833E-6BB51DBE767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1FB9F2-8860-4E80-B986-4234718F7A17}" type="pres">
      <dgm:prSet presAssocID="{3794039A-2847-4612-833E-6BB51DBE767F}" presName="rootConnector" presStyleLbl="node2" presStyleIdx="0" presStyleCnt="4"/>
      <dgm:spPr/>
    </dgm:pt>
    <dgm:pt modelId="{7E4FFD0E-59CC-46E9-B42A-1323575D685B}" type="pres">
      <dgm:prSet presAssocID="{3794039A-2847-4612-833E-6BB51DBE767F}" presName="hierChild4" presStyleCnt="0"/>
      <dgm:spPr/>
    </dgm:pt>
    <dgm:pt modelId="{0FB0F241-7AD4-4570-8EF0-B54192F473AD}" type="pres">
      <dgm:prSet presAssocID="{E7E628AB-1D88-4B25-9997-FD5DE31BBEFA}" presName="Name37" presStyleLbl="parChTrans1D3" presStyleIdx="0" presStyleCnt="6"/>
      <dgm:spPr/>
    </dgm:pt>
    <dgm:pt modelId="{AD2EC25C-C70A-467A-AF3D-E0282EAC48D0}" type="pres">
      <dgm:prSet presAssocID="{19EF0C67-222C-4250-9468-AAF7004ABEA4}" presName="hierRoot2" presStyleCnt="0">
        <dgm:presLayoutVars>
          <dgm:hierBranch val="init"/>
        </dgm:presLayoutVars>
      </dgm:prSet>
      <dgm:spPr/>
    </dgm:pt>
    <dgm:pt modelId="{3CA60EC6-318D-4F81-9407-D295A6A02326}" type="pres">
      <dgm:prSet presAssocID="{19EF0C67-222C-4250-9468-AAF7004ABEA4}" presName="rootComposite" presStyleCnt="0"/>
      <dgm:spPr/>
    </dgm:pt>
    <dgm:pt modelId="{8D1516F2-4DE8-4CD1-BFE1-ED39A48ECBB8}" type="pres">
      <dgm:prSet presAssocID="{19EF0C67-222C-4250-9468-AAF7004ABEA4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A795E-4694-429C-BB53-A9768FEC95C8}" type="pres">
      <dgm:prSet presAssocID="{19EF0C67-222C-4250-9468-AAF7004ABEA4}" presName="rootConnector" presStyleLbl="node3" presStyleIdx="0" presStyleCnt="6"/>
      <dgm:spPr/>
    </dgm:pt>
    <dgm:pt modelId="{10A384D4-189B-4052-96AC-9E90330EAB97}" type="pres">
      <dgm:prSet presAssocID="{19EF0C67-222C-4250-9468-AAF7004ABEA4}" presName="hierChild4" presStyleCnt="0"/>
      <dgm:spPr/>
    </dgm:pt>
    <dgm:pt modelId="{2B4DEA1A-AB55-460E-A046-4AC1D69C450C}" type="pres">
      <dgm:prSet presAssocID="{19EF0C67-222C-4250-9468-AAF7004ABEA4}" presName="hierChild5" presStyleCnt="0"/>
      <dgm:spPr/>
    </dgm:pt>
    <dgm:pt modelId="{91FD73F3-8D60-418A-BE08-43FAC1F843B9}" type="pres">
      <dgm:prSet presAssocID="{F842F8EF-3C6B-469E-A9DE-882F9D3FF818}" presName="Name37" presStyleLbl="parChTrans1D3" presStyleIdx="1" presStyleCnt="6"/>
      <dgm:spPr/>
    </dgm:pt>
    <dgm:pt modelId="{25B32220-AB42-457C-84CA-758BF94E205A}" type="pres">
      <dgm:prSet presAssocID="{8C79BCB4-C452-45DA-89B0-8EDCC4C7A766}" presName="hierRoot2" presStyleCnt="0">
        <dgm:presLayoutVars>
          <dgm:hierBranch val="init"/>
        </dgm:presLayoutVars>
      </dgm:prSet>
      <dgm:spPr/>
    </dgm:pt>
    <dgm:pt modelId="{57BB8B21-C7BD-48D6-9A8D-D50A47CBD984}" type="pres">
      <dgm:prSet presAssocID="{8C79BCB4-C452-45DA-89B0-8EDCC4C7A766}" presName="rootComposite" presStyleCnt="0"/>
      <dgm:spPr/>
    </dgm:pt>
    <dgm:pt modelId="{FAFA47A9-3A11-4885-8678-593DDE11C6C6}" type="pres">
      <dgm:prSet presAssocID="{8C79BCB4-C452-45DA-89B0-8EDCC4C7A76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24587-DC25-4566-BD2D-0BFBF31E7237}" type="pres">
      <dgm:prSet presAssocID="{8C79BCB4-C452-45DA-89B0-8EDCC4C7A766}" presName="rootConnector" presStyleLbl="node3" presStyleIdx="1" presStyleCnt="6"/>
      <dgm:spPr/>
    </dgm:pt>
    <dgm:pt modelId="{B8E96B07-74C8-4279-A956-19C687DD3148}" type="pres">
      <dgm:prSet presAssocID="{8C79BCB4-C452-45DA-89B0-8EDCC4C7A766}" presName="hierChild4" presStyleCnt="0"/>
      <dgm:spPr/>
    </dgm:pt>
    <dgm:pt modelId="{375C6C9E-7FD5-4BF4-9A75-6AD059C2715C}" type="pres">
      <dgm:prSet presAssocID="{8C79BCB4-C452-45DA-89B0-8EDCC4C7A766}" presName="hierChild5" presStyleCnt="0"/>
      <dgm:spPr/>
    </dgm:pt>
    <dgm:pt modelId="{B44C3F63-7D18-4D7C-807C-9E5DC7C08D40}" type="pres">
      <dgm:prSet presAssocID="{7A013BC1-27CE-4E99-B27E-69C85FEB05DF}" presName="Name37" presStyleLbl="parChTrans1D3" presStyleIdx="2" presStyleCnt="6"/>
      <dgm:spPr/>
    </dgm:pt>
    <dgm:pt modelId="{789117E5-7DEA-486A-B5F4-7090FC24C125}" type="pres">
      <dgm:prSet presAssocID="{360D0B92-DC32-4979-8BC3-43CF7C84E21A}" presName="hierRoot2" presStyleCnt="0">
        <dgm:presLayoutVars>
          <dgm:hierBranch val="init"/>
        </dgm:presLayoutVars>
      </dgm:prSet>
      <dgm:spPr/>
    </dgm:pt>
    <dgm:pt modelId="{F91DAADD-904B-444C-8A44-444E6B214CC1}" type="pres">
      <dgm:prSet presAssocID="{360D0B92-DC32-4979-8BC3-43CF7C84E21A}" presName="rootComposite" presStyleCnt="0"/>
      <dgm:spPr/>
    </dgm:pt>
    <dgm:pt modelId="{7A126254-F2EC-4CEF-85AC-5AD3A33C4D74}" type="pres">
      <dgm:prSet presAssocID="{360D0B92-DC32-4979-8BC3-43CF7C84E21A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053454-804A-4401-B071-4E1AC80B2C89}" type="pres">
      <dgm:prSet presAssocID="{360D0B92-DC32-4979-8BC3-43CF7C84E21A}" presName="rootConnector" presStyleLbl="node3" presStyleIdx="2" presStyleCnt="6"/>
      <dgm:spPr/>
    </dgm:pt>
    <dgm:pt modelId="{7A207245-19E0-4F34-8D54-35165FCCA506}" type="pres">
      <dgm:prSet presAssocID="{360D0B92-DC32-4979-8BC3-43CF7C84E21A}" presName="hierChild4" presStyleCnt="0"/>
      <dgm:spPr/>
    </dgm:pt>
    <dgm:pt modelId="{EB2E584D-9A6C-480C-A007-908E82BCB721}" type="pres">
      <dgm:prSet presAssocID="{360D0B92-DC32-4979-8BC3-43CF7C84E21A}" presName="hierChild5" presStyleCnt="0"/>
      <dgm:spPr/>
    </dgm:pt>
    <dgm:pt modelId="{13C37AEE-ABFF-4142-B88A-137B0FB506D8}" type="pres">
      <dgm:prSet presAssocID="{B2956405-5D8D-4277-868F-AA8C089E0C50}" presName="Name37" presStyleLbl="parChTrans1D3" presStyleIdx="3" presStyleCnt="6"/>
      <dgm:spPr/>
    </dgm:pt>
    <dgm:pt modelId="{7F47E9E9-AEE2-4CB6-B5FA-62E9C8DE6DC6}" type="pres">
      <dgm:prSet presAssocID="{A2BDCC94-026B-400A-88FD-BCDB1972DDA3}" presName="hierRoot2" presStyleCnt="0">
        <dgm:presLayoutVars>
          <dgm:hierBranch val="init"/>
        </dgm:presLayoutVars>
      </dgm:prSet>
      <dgm:spPr/>
    </dgm:pt>
    <dgm:pt modelId="{75E68A83-0640-46EF-A444-5763EF4248D3}" type="pres">
      <dgm:prSet presAssocID="{A2BDCC94-026B-400A-88FD-BCDB1972DDA3}" presName="rootComposite" presStyleCnt="0"/>
      <dgm:spPr/>
    </dgm:pt>
    <dgm:pt modelId="{CA529448-2983-49DF-B373-567B88ED9F4F}" type="pres">
      <dgm:prSet presAssocID="{A2BDCC94-026B-400A-88FD-BCDB1972DDA3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A98DD-B620-4079-ABDC-CF99C02630E0}" type="pres">
      <dgm:prSet presAssocID="{A2BDCC94-026B-400A-88FD-BCDB1972DDA3}" presName="rootConnector" presStyleLbl="node3" presStyleIdx="3" presStyleCnt="6"/>
      <dgm:spPr/>
    </dgm:pt>
    <dgm:pt modelId="{46622C71-503F-4FAC-851E-21996C56845E}" type="pres">
      <dgm:prSet presAssocID="{A2BDCC94-026B-400A-88FD-BCDB1972DDA3}" presName="hierChild4" presStyleCnt="0"/>
      <dgm:spPr/>
    </dgm:pt>
    <dgm:pt modelId="{B5B0569E-3A0A-4BD5-B707-CE31149F8931}" type="pres">
      <dgm:prSet presAssocID="{A2BDCC94-026B-400A-88FD-BCDB1972DDA3}" presName="hierChild5" presStyleCnt="0"/>
      <dgm:spPr/>
    </dgm:pt>
    <dgm:pt modelId="{3F15A21A-0067-4284-848F-DEEDE081B9C5}" type="pres">
      <dgm:prSet presAssocID="{3794039A-2847-4612-833E-6BB51DBE767F}" presName="hierChild5" presStyleCnt="0"/>
      <dgm:spPr/>
    </dgm:pt>
    <dgm:pt modelId="{A538D85F-7A5E-4A06-A56A-C3A777EB0B2C}" type="pres">
      <dgm:prSet presAssocID="{8BB9622F-09ED-4D5A-9E95-155942B8B8CE}" presName="Name37" presStyleLbl="parChTrans1D2" presStyleIdx="1" presStyleCnt="4"/>
      <dgm:spPr/>
    </dgm:pt>
    <dgm:pt modelId="{89E5BE6F-B03D-4ED4-B491-6F4631044EE1}" type="pres">
      <dgm:prSet presAssocID="{24103710-3BF3-42B3-8B56-DD195F3CCCDF}" presName="hierRoot2" presStyleCnt="0">
        <dgm:presLayoutVars>
          <dgm:hierBranch val="init"/>
        </dgm:presLayoutVars>
      </dgm:prSet>
      <dgm:spPr/>
    </dgm:pt>
    <dgm:pt modelId="{25140AD4-A852-432E-888B-6ED1F6C233D7}" type="pres">
      <dgm:prSet presAssocID="{24103710-3BF3-42B3-8B56-DD195F3CCCDF}" presName="rootComposite" presStyleCnt="0"/>
      <dgm:spPr/>
    </dgm:pt>
    <dgm:pt modelId="{7A24D7AA-54AA-43C2-9AA2-654CC9B975FE}" type="pres">
      <dgm:prSet presAssocID="{24103710-3BF3-42B3-8B56-DD195F3CCCD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CB793E-AE16-4290-8C6A-AB733B24446B}" type="pres">
      <dgm:prSet presAssocID="{24103710-3BF3-42B3-8B56-DD195F3CCCDF}" presName="rootConnector" presStyleLbl="node2" presStyleIdx="1" presStyleCnt="4"/>
      <dgm:spPr/>
    </dgm:pt>
    <dgm:pt modelId="{CDF8C361-DC0E-4D9D-9407-729749C59063}" type="pres">
      <dgm:prSet presAssocID="{24103710-3BF3-42B3-8B56-DD195F3CCCDF}" presName="hierChild4" presStyleCnt="0"/>
      <dgm:spPr/>
    </dgm:pt>
    <dgm:pt modelId="{AD2B888D-E252-4078-BDC5-C1924D4DD083}" type="pres">
      <dgm:prSet presAssocID="{2A9C8D25-0C2F-4F41-A4F6-F839C0EDF78F}" presName="Name37" presStyleLbl="parChTrans1D3" presStyleIdx="4" presStyleCnt="6"/>
      <dgm:spPr/>
    </dgm:pt>
    <dgm:pt modelId="{691A7D79-0189-44D0-BA62-1C196CC57CC4}" type="pres">
      <dgm:prSet presAssocID="{78C78F6D-0D5A-4B0F-93F8-9E3F7D5373C8}" presName="hierRoot2" presStyleCnt="0">
        <dgm:presLayoutVars>
          <dgm:hierBranch val="init"/>
        </dgm:presLayoutVars>
      </dgm:prSet>
      <dgm:spPr/>
    </dgm:pt>
    <dgm:pt modelId="{6AFA52E8-E7CF-46D0-93A1-D3AB7096BD70}" type="pres">
      <dgm:prSet presAssocID="{78C78F6D-0D5A-4B0F-93F8-9E3F7D5373C8}" presName="rootComposite" presStyleCnt="0"/>
      <dgm:spPr/>
    </dgm:pt>
    <dgm:pt modelId="{BFBEB2B7-96C6-4524-ABF5-7F77975EF4CF}" type="pres">
      <dgm:prSet presAssocID="{78C78F6D-0D5A-4B0F-93F8-9E3F7D5373C8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28BD3-6063-4169-BF06-5B968F431639}" type="pres">
      <dgm:prSet presAssocID="{78C78F6D-0D5A-4B0F-93F8-9E3F7D5373C8}" presName="rootConnector" presStyleLbl="node3" presStyleIdx="4" presStyleCnt="6"/>
      <dgm:spPr/>
    </dgm:pt>
    <dgm:pt modelId="{35C96D7B-9B3F-4CE6-A49A-1547DE0C04FF}" type="pres">
      <dgm:prSet presAssocID="{78C78F6D-0D5A-4B0F-93F8-9E3F7D5373C8}" presName="hierChild4" presStyleCnt="0"/>
      <dgm:spPr/>
    </dgm:pt>
    <dgm:pt modelId="{B8247CDD-68D0-4161-9B1D-631405FB6129}" type="pres">
      <dgm:prSet presAssocID="{28B98F66-F884-4629-BEFE-145A2C7B6DD8}" presName="Name37" presStyleLbl="parChTrans1D4" presStyleIdx="0" presStyleCnt="3"/>
      <dgm:spPr/>
    </dgm:pt>
    <dgm:pt modelId="{FDB36129-FEB0-4BFB-9107-18D024FCC555}" type="pres">
      <dgm:prSet presAssocID="{F8B4AAF8-D9A6-47E6-BD99-1B7D50DD0E0B}" presName="hierRoot2" presStyleCnt="0">
        <dgm:presLayoutVars>
          <dgm:hierBranch val="init"/>
        </dgm:presLayoutVars>
      </dgm:prSet>
      <dgm:spPr/>
    </dgm:pt>
    <dgm:pt modelId="{17248E40-10F2-4CA0-A13C-644E4CE3F19B}" type="pres">
      <dgm:prSet presAssocID="{F8B4AAF8-D9A6-47E6-BD99-1B7D50DD0E0B}" presName="rootComposite" presStyleCnt="0"/>
      <dgm:spPr/>
    </dgm:pt>
    <dgm:pt modelId="{CE09E0D3-AC73-4841-9AFE-0F0F4AFD2FDC}" type="pres">
      <dgm:prSet presAssocID="{F8B4AAF8-D9A6-47E6-BD99-1B7D50DD0E0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9003B2-E097-41E8-A8C3-DF6E375819CD}" type="pres">
      <dgm:prSet presAssocID="{F8B4AAF8-D9A6-47E6-BD99-1B7D50DD0E0B}" presName="rootConnector" presStyleLbl="node4" presStyleIdx="0" presStyleCnt="3"/>
      <dgm:spPr/>
    </dgm:pt>
    <dgm:pt modelId="{45F01B90-2353-43A2-A60E-C7C639B13948}" type="pres">
      <dgm:prSet presAssocID="{F8B4AAF8-D9A6-47E6-BD99-1B7D50DD0E0B}" presName="hierChild4" presStyleCnt="0"/>
      <dgm:spPr/>
    </dgm:pt>
    <dgm:pt modelId="{FF8ADA09-62DA-45EA-87AE-42690E5CD720}" type="pres">
      <dgm:prSet presAssocID="{F8B4AAF8-D9A6-47E6-BD99-1B7D50DD0E0B}" presName="hierChild5" presStyleCnt="0"/>
      <dgm:spPr/>
    </dgm:pt>
    <dgm:pt modelId="{5CAB9F4F-43B3-4896-A8D2-28AEF418C0E3}" type="pres">
      <dgm:prSet presAssocID="{49E227EE-C84D-4FC0-8D51-0C4579A48A5A}" presName="Name37" presStyleLbl="parChTrans1D4" presStyleIdx="1" presStyleCnt="3"/>
      <dgm:spPr/>
    </dgm:pt>
    <dgm:pt modelId="{FBFA6224-34FA-4E38-933E-AE07088ACD43}" type="pres">
      <dgm:prSet presAssocID="{2904C413-6E1F-4FB2-A7C5-B73FCC0CEC60}" presName="hierRoot2" presStyleCnt="0">
        <dgm:presLayoutVars>
          <dgm:hierBranch val="init"/>
        </dgm:presLayoutVars>
      </dgm:prSet>
      <dgm:spPr/>
    </dgm:pt>
    <dgm:pt modelId="{02D2A40B-3455-4798-9794-242299529E76}" type="pres">
      <dgm:prSet presAssocID="{2904C413-6E1F-4FB2-A7C5-B73FCC0CEC60}" presName="rootComposite" presStyleCnt="0"/>
      <dgm:spPr/>
    </dgm:pt>
    <dgm:pt modelId="{C12C0121-740E-4CCB-A026-84A532DFB49E}" type="pres">
      <dgm:prSet presAssocID="{2904C413-6E1F-4FB2-A7C5-B73FCC0CEC6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A699E6-4CA6-48C5-8A93-3FED54E5ABC7}" type="pres">
      <dgm:prSet presAssocID="{2904C413-6E1F-4FB2-A7C5-B73FCC0CEC60}" presName="rootConnector" presStyleLbl="node4" presStyleIdx="1" presStyleCnt="3"/>
      <dgm:spPr/>
    </dgm:pt>
    <dgm:pt modelId="{021E0644-BCF4-4FFA-837C-3CE0D5CBE0B9}" type="pres">
      <dgm:prSet presAssocID="{2904C413-6E1F-4FB2-A7C5-B73FCC0CEC60}" presName="hierChild4" presStyleCnt="0"/>
      <dgm:spPr/>
    </dgm:pt>
    <dgm:pt modelId="{C881B38E-868C-4492-9366-0CD15E79F1E3}" type="pres">
      <dgm:prSet presAssocID="{2904C413-6E1F-4FB2-A7C5-B73FCC0CEC60}" presName="hierChild5" presStyleCnt="0"/>
      <dgm:spPr/>
    </dgm:pt>
    <dgm:pt modelId="{01953C81-64E9-4FB1-8812-34E5C60E1E9F}" type="pres">
      <dgm:prSet presAssocID="{D8F66A94-B624-4309-A935-FD25658838C2}" presName="Name37" presStyleLbl="parChTrans1D4" presStyleIdx="2" presStyleCnt="3"/>
      <dgm:spPr/>
    </dgm:pt>
    <dgm:pt modelId="{253FA581-BFB4-45A3-B42A-CDF07128CDBD}" type="pres">
      <dgm:prSet presAssocID="{0E6F5918-A61C-470E-B4AE-307275358CF2}" presName="hierRoot2" presStyleCnt="0">
        <dgm:presLayoutVars>
          <dgm:hierBranch val="init"/>
        </dgm:presLayoutVars>
      </dgm:prSet>
      <dgm:spPr/>
    </dgm:pt>
    <dgm:pt modelId="{63620AB0-569D-4301-9A09-902AB6B0FCEE}" type="pres">
      <dgm:prSet presAssocID="{0E6F5918-A61C-470E-B4AE-307275358CF2}" presName="rootComposite" presStyleCnt="0"/>
      <dgm:spPr/>
    </dgm:pt>
    <dgm:pt modelId="{38039496-BC9B-4C1D-B4E7-AA97AA28FB84}" type="pres">
      <dgm:prSet presAssocID="{0E6F5918-A61C-470E-B4AE-307275358CF2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34AB1E-58E2-4BF0-9EE6-68D05E2CDBE1}" type="pres">
      <dgm:prSet presAssocID="{0E6F5918-A61C-470E-B4AE-307275358CF2}" presName="rootConnector" presStyleLbl="node4" presStyleIdx="2" presStyleCnt="3"/>
      <dgm:spPr/>
    </dgm:pt>
    <dgm:pt modelId="{B71482E3-5D7D-4430-916A-19D57275A7F2}" type="pres">
      <dgm:prSet presAssocID="{0E6F5918-A61C-470E-B4AE-307275358CF2}" presName="hierChild4" presStyleCnt="0"/>
      <dgm:spPr/>
    </dgm:pt>
    <dgm:pt modelId="{7502A21A-A379-43E3-A8A9-5491241ED959}" type="pres">
      <dgm:prSet presAssocID="{0E6F5918-A61C-470E-B4AE-307275358CF2}" presName="hierChild5" presStyleCnt="0"/>
      <dgm:spPr/>
    </dgm:pt>
    <dgm:pt modelId="{D19992FE-275E-4B05-B02F-64E828BFB1EA}" type="pres">
      <dgm:prSet presAssocID="{78C78F6D-0D5A-4B0F-93F8-9E3F7D5373C8}" presName="hierChild5" presStyleCnt="0"/>
      <dgm:spPr/>
    </dgm:pt>
    <dgm:pt modelId="{8C0BE22B-38C6-493B-AA1C-ECD6C9236226}" type="pres">
      <dgm:prSet presAssocID="{176D6E78-CC59-4327-95D0-D869AB2109BA}" presName="Name37" presStyleLbl="parChTrans1D3" presStyleIdx="5" presStyleCnt="6"/>
      <dgm:spPr/>
    </dgm:pt>
    <dgm:pt modelId="{B459AC27-4BFA-413C-9BC0-7814FFE20C41}" type="pres">
      <dgm:prSet presAssocID="{58DCFED0-C703-4403-9FC7-FB0DB4A2FE9B}" presName="hierRoot2" presStyleCnt="0">
        <dgm:presLayoutVars>
          <dgm:hierBranch val="init"/>
        </dgm:presLayoutVars>
      </dgm:prSet>
      <dgm:spPr/>
    </dgm:pt>
    <dgm:pt modelId="{80207EA2-FCB4-41F8-84AA-8747154B4055}" type="pres">
      <dgm:prSet presAssocID="{58DCFED0-C703-4403-9FC7-FB0DB4A2FE9B}" presName="rootComposite" presStyleCnt="0"/>
      <dgm:spPr/>
    </dgm:pt>
    <dgm:pt modelId="{207672E1-FAE2-4F16-BB6B-255F6258D0AB}" type="pres">
      <dgm:prSet presAssocID="{58DCFED0-C703-4403-9FC7-FB0DB4A2FE9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D4DE6F-D325-4237-B3EE-82AFAB3ED736}" type="pres">
      <dgm:prSet presAssocID="{58DCFED0-C703-4403-9FC7-FB0DB4A2FE9B}" presName="rootConnector" presStyleLbl="node3" presStyleIdx="5" presStyleCnt="6"/>
      <dgm:spPr/>
    </dgm:pt>
    <dgm:pt modelId="{8239F443-66B8-4BC5-97ED-369C2A611177}" type="pres">
      <dgm:prSet presAssocID="{58DCFED0-C703-4403-9FC7-FB0DB4A2FE9B}" presName="hierChild4" presStyleCnt="0"/>
      <dgm:spPr/>
    </dgm:pt>
    <dgm:pt modelId="{B17DB511-7026-49EE-B0B3-229CC753AFF7}" type="pres">
      <dgm:prSet presAssocID="{58DCFED0-C703-4403-9FC7-FB0DB4A2FE9B}" presName="hierChild5" presStyleCnt="0"/>
      <dgm:spPr/>
    </dgm:pt>
    <dgm:pt modelId="{1AF00524-C1DF-450D-99C4-8D9654D1F609}" type="pres">
      <dgm:prSet presAssocID="{24103710-3BF3-42B3-8B56-DD195F3CCCDF}" presName="hierChild5" presStyleCnt="0"/>
      <dgm:spPr/>
    </dgm:pt>
    <dgm:pt modelId="{0E7D8364-099E-40EB-9AFA-346AF339CCC7}" type="pres">
      <dgm:prSet presAssocID="{A3F23E66-D980-495C-9F8F-039172B0E4B0}" presName="Name37" presStyleLbl="parChTrans1D2" presStyleIdx="2" presStyleCnt="4"/>
      <dgm:spPr/>
    </dgm:pt>
    <dgm:pt modelId="{13D1A9D7-EF6F-49E0-8B6D-E238E7F3F6CC}" type="pres">
      <dgm:prSet presAssocID="{39F90B82-FD2B-439E-8E43-19E014393CDC}" presName="hierRoot2" presStyleCnt="0">
        <dgm:presLayoutVars>
          <dgm:hierBranch val="init"/>
        </dgm:presLayoutVars>
      </dgm:prSet>
      <dgm:spPr/>
    </dgm:pt>
    <dgm:pt modelId="{1A8B9DD7-BF1B-483A-A2F9-3375E3CD4BF6}" type="pres">
      <dgm:prSet presAssocID="{39F90B82-FD2B-439E-8E43-19E014393CDC}" presName="rootComposite" presStyleCnt="0"/>
      <dgm:spPr/>
    </dgm:pt>
    <dgm:pt modelId="{17047F52-B38E-4A4D-BA86-471B5B1050D1}" type="pres">
      <dgm:prSet presAssocID="{39F90B82-FD2B-439E-8E43-19E014393CD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BA6E0-CFEB-48FD-BCDF-57F1B9699722}" type="pres">
      <dgm:prSet presAssocID="{39F90B82-FD2B-439E-8E43-19E014393CDC}" presName="rootConnector" presStyleLbl="node2" presStyleIdx="2" presStyleCnt="4"/>
      <dgm:spPr/>
    </dgm:pt>
    <dgm:pt modelId="{D50B1BD8-9CC0-4540-85EB-0656D2AE32D5}" type="pres">
      <dgm:prSet presAssocID="{39F90B82-FD2B-439E-8E43-19E014393CDC}" presName="hierChild4" presStyleCnt="0"/>
      <dgm:spPr/>
    </dgm:pt>
    <dgm:pt modelId="{6F512537-FEB9-4CF8-B01E-2CE656F7A6BF}" type="pres">
      <dgm:prSet presAssocID="{39F90B82-FD2B-439E-8E43-19E014393CDC}" presName="hierChild5" presStyleCnt="0"/>
      <dgm:spPr/>
    </dgm:pt>
    <dgm:pt modelId="{2AC33D74-3049-4872-AFDE-E568AD39E2FA}" type="pres">
      <dgm:prSet presAssocID="{4A6BC91C-EAD0-4DDD-988A-1CB4798FE17A}" presName="Name37" presStyleLbl="parChTrans1D2" presStyleIdx="3" presStyleCnt="4"/>
      <dgm:spPr/>
    </dgm:pt>
    <dgm:pt modelId="{74A95977-0F48-402F-8EAD-757E2A10433C}" type="pres">
      <dgm:prSet presAssocID="{988E0A4F-561F-4363-AF1D-6EFFF0849E47}" presName="hierRoot2" presStyleCnt="0">
        <dgm:presLayoutVars>
          <dgm:hierBranch val="init"/>
        </dgm:presLayoutVars>
      </dgm:prSet>
      <dgm:spPr/>
    </dgm:pt>
    <dgm:pt modelId="{2B028230-6372-4ACA-AA88-519784C0F17F}" type="pres">
      <dgm:prSet presAssocID="{988E0A4F-561F-4363-AF1D-6EFFF0849E47}" presName="rootComposite" presStyleCnt="0"/>
      <dgm:spPr/>
    </dgm:pt>
    <dgm:pt modelId="{DB1947F7-DDEA-4CCF-B617-2DA1F905E987}" type="pres">
      <dgm:prSet presAssocID="{988E0A4F-561F-4363-AF1D-6EFFF0849E4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0F08DF-BEF6-4786-8268-3433216A8459}" type="pres">
      <dgm:prSet presAssocID="{988E0A4F-561F-4363-AF1D-6EFFF0849E47}" presName="rootConnector" presStyleLbl="node2" presStyleIdx="3" presStyleCnt="4"/>
      <dgm:spPr/>
    </dgm:pt>
    <dgm:pt modelId="{1180B9E2-445D-49A3-A939-3B29FE07903F}" type="pres">
      <dgm:prSet presAssocID="{988E0A4F-561F-4363-AF1D-6EFFF0849E47}" presName="hierChild4" presStyleCnt="0"/>
      <dgm:spPr/>
    </dgm:pt>
    <dgm:pt modelId="{A14727A1-9581-4C5C-8A89-21CC9D6E1519}" type="pres">
      <dgm:prSet presAssocID="{988E0A4F-561F-4363-AF1D-6EFFF0849E47}" presName="hierChild5" presStyleCnt="0"/>
      <dgm:spPr/>
    </dgm:pt>
    <dgm:pt modelId="{B93F932F-E319-47F1-B2C5-5EBBADAC9A04}" type="pres">
      <dgm:prSet presAssocID="{D11D01D0-6352-46E4-90C6-17D78730C41A}" presName="hierChild3" presStyleCnt="0"/>
      <dgm:spPr/>
    </dgm:pt>
  </dgm:ptLst>
  <dgm:cxnLst>
    <dgm:cxn modelId="{14DBAF89-F51B-4411-B4D4-2071DC0E5119}" type="presOf" srcId="{E7E628AB-1D88-4B25-9997-FD5DE31BBEFA}" destId="{0FB0F241-7AD4-4570-8EF0-B54192F473AD}" srcOrd="0" destOrd="0" presId="urn:microsoft.com/office/officeart/2005/8/layout/orgChart1"/>
    <dgm:cxn modelId="{46D820B4-CBF9-4C5D-A9D7-1D90A1280CAD}" type="presOf" srcId="{2904C413-6E1F-4FB2-A7C5-B73FCC0CEC60}" destId="{63A699E6-4CA6-48C5-8A93-3FED54E5ABC7}" srcOrd="1" destOrd="0" presId="urn:microsoft.com/office/officeart/2005/8/layout/orgChart1"/>
    <dgm:cxn modelId="{3385AD25-5789-4EFB-8980-ECDA8FA0D835}" type="presOf" srcId="{19EF0C67-222C-4250-9468-AAF7004ABEA4}" destId="{ECCA795E-4694-429C-BB53-A9768FEC95C8}" srcOrd="1" destOrd="0" presId="urn:microsoft.com/office/officeart/2005/8/layout/orgChart1"/>
    <dgm:cxn modelId="{E3020331-CA12-4AD9-AF87-2234E46819C6}" type="presOf" srcId="{FC38C233-B40E-4666-B8F2-0599849A5A30}" destId="{BC8F34BB-C181-435C-B1E2-EBC04FC25C37}" srcOrd="0" destOrd="0" presId="urn:microsoft.com/office/officeart/2005/8/layout/orgChart1"/>
    <dgm:cxn modelId="{CDC07164-17FD-47E3-BE23-C5747A475B98}" type="presOf" srcId="{988E0A4F-561F-4363-AF1D-6EFFF0849E47}" destId="{390F08DF-BEF6-4786-8268-3433216A8459}" srcOrd="1" destOrd="0" presId="urn:microsoft.com/office/officeart/2005/8/layout/orgChart1"/>
    <dgm:cxn modelId="{67A7CACF-433E-45DA-AB21-FDCADE09AB82}" srcId="{D11D01D0-6352-46E4-90C6-17D78730C41A}" destId="{24103710-3BF3-42B3-8B56-DD195F3CCCDF}" srcOrd="1" destOrd="0" parTransId="{8BB9622F-09ED-4D5A-9E95-155942B8B8CE}" sibTransId="{896AFB63-6FAD-44D3-B09C-388540F068EE}"/>
    <dgm:cxn modelId="{6DF4985C-2CD4-474B-A8AB-4F400F72BDC1}" type="presOf" srcId="{F8B4AAF8-D9A6-47E6-BD99-1B7D50DD0E0B}" destId="{309003B2-E097-41E8-A8C3-DF6E375819CD}" srcOrd="1" destOrd="0" presId="urn:microsoft.com/office/officeart/2005/8/layout/orgChart1"/>
    <dgm:cxn modelId="{11650813-5270-49A1-9D9A-732343416C68}" srcId="{78C78F6D-0D5A-4B0F-93F8-9E3F7D5373C8}" destId="{0E6F5918-A61C-470E-B4AE-307275358CF2}" srcOrd="2" destOrd="0" parTransId="{D8F66A94-B624-4309-A935-FD25658838C2}" sibTransId="{4FC9C707-93D5-41CF-9BDE-0B08AC94D44A}"/>
    <dgm:cxn modelId="{0787FD4D-9702-4502-8DB4-41D121765CA9}" type="presOf" srcId="{3794039A-2847-4612-833E-6BB51DBE767F}" destId="{6C3F9AA5-AE4F-4A80-8CBF-DC2771071354}" srcOrd="0" destOrd="0" presId="urn:microsoft.com/office/officeart/2005/8/layout/orgChart1"/>
    <dgm:cxn modelId="{BB9C2C43-E3E2-4587-A9E8-21BAC29E2983}" srcId="{24103710-3BF3-42B3-8B56-DD195F3CCCDF}" destId="{58DCFED0-C703-4403-9FC7-FB0DB4A2FE9B}" srcOrd="1" destOrd="0" parTransId="{176D6E78-CC59-4327-95D0-D869AB2109BA}" sibTransId="{C654C131-124B-45C1-BD52-65C4FCAE3B25}"/>
    <dgm:cxn modelId="{724BB91C-8CA8-41E5-AA42-2CF6E202662E}" type="presOf" srcId="{360D0B92-DC32-4979-8BC3-43CF7C84E21A}" destId="{7A126254-F2EC-4CEF-85AC-5AD3A33C4D74}" srcOrd="0" destOrd="0" presId="urn:microsoft.com/office/officeart/2005/8/layout/orgChart1"/>
    <dgm:cxn modelId="{F119E486-681D-41F2-91AB-AF01CCF20D28}" type="presOf" srcId="{19EF0C67-222C-4250-9468-AAF7004ABEA4}" destId="{8D1516F2-4DE8-4CD1-BFE1-ED39A48ECBB8}" srcOrd="0" destOrd="0" presId="urn:microsoft.com/office/officeart/2005/8/layout/orgChart1"/>
    <dgm:cxn modelId="{008F64F2-A83A-4454-A173-BB138FE3C4CE}" type="presOf" srcId="{F8B4AAF8-D9A6-47E6-BD99-1B7D50DD0E0B}" destId="{CE09E0D3-AC73-4841-9AFE-0F0F4AFD2FDC}" srcOrd="0" destOrd="0" presId="urn:microsoft.com/office/officeart/2005/8/layout/orgChart1"/>
    <dgm:cxn modelId="{29B89018-4C17-4AFE-96DE-9813BA223BE8}" type="presOf" srcId="{78C78F6D-0D5A-4B0F-93F8-9E3F7D5373C8}" destId="{2B728BD3-6063-4169-BF06-5B968F431639}" srcOrd="1" destOrd="0" presId="urn:microsoft.com/office/officeart/2005/8/layout/orgChart1"/>
    <dgm:cxn modelId="{07BBCA0F-E1B6-44A6-80E7-B695EE4344D3}" srcId="{D11D01D0-6352-46E4-90C6-17D78730C41A}" destId="{3794039A-2847-4612-833E-6BB51DBE767F}" srcOrd="0" destOrd="0" parTransId="{FC38C233-B40E-4666-B8F2-0599849A5A30}" sibTransId="{962D63F7-CF62-45A7-9CE1-8F81972C2CC7}"/>
    <dgm:cxn modelId="{A1276D1A-AA55-4785-8743-7898C39CEFB6}" type="presOf" srcId="{988E0A4F-561F-4363-AF1D-6EFFF0849E47}" destId="{DB1947F7-DDEA-4CCF-B617-2DA1F905E987}" srcOrd="0" destOrd="0" presId="urn:microsoft.com/office/officeart/2005/8/layout/orgChart1"/>
    <dgm:cxn modelId="{1527CFDA-E9A4-431A-960D-B8222DCF38D5}" type="presOf" srcId="{7A013BC1-27CE-4E99-B27E-69C85FEB05DF}" destId="{B44C3F63-7D18-4D7C-807C-9E5DC7C08D40}" srcOrd="0" destOrd="0" presId="urn:microsoft.com/office/officeart/2005/8/layout/orgChart1"/>
    <dgm:cxn modelId="{C09836A2-AD01-4608-9DAF-2233D2568642}" srcId="{78C78F6D-0D5A-4B0F-93F8-9E3F7D5373C8}" destId="{F8B4AAF8-D9A6-47E6-BD99-1B7D50DD0E0B}" srcOrd="0" destOrd="0" parTransId="{28B98F66-F884-4629-BEFE-145A2C7B6DD8}" sibTransId="{A687A30A-1D57-4BBE-8FDF-4EA87F9373C2}"/>
    <dgm:cxn modelId="{93445B4B-7E8F-47DD-B282-D93BA91D30A3}" type="presOf" srcId="{176D6E78-CC59-4327-95D0-D869AB2109BA}" destId="{8C0BE22B-38C6-493B-AA1C-ECD6C9236226}" srcOrd="0" destOrd="0" presId="urn:microsoft.com/office/officeart/2005/8/layout/orgChart1"/>
    <dgm:cxn modelId="{4165300B-AE0C-4578-A31A-10A1F2A6BEDB}" srcId="{3794039A-2847-4612-833E-6BB51DBE767F}" destId="{8C79BCB4-C452-45DA-89B0-8EDCC4C7A766}" srcOrd="1" destOrd="0" parTransId="{F842F8EF-3C6B-469E-A9DE-882F9D3FF818}" sibTransId="{3B309B4C-7DD5-4993-A0A2-6BD124F574CD}"/>
    <dgm:cxn modelId="{76931FBE-389D-4514-8B2F-9D84204BA510}" srcId="{78C78F6D-0D5A-4B0F-93F8-9E3F7D5373C8}" destId="{2904C413-6E1F-4FB2-A7C5-B73FCC0CEC60}" srcOrd="1" destOrd="0" parTransId="{49E227EE-C84D-4FC0-8D51-0C4579A48A5A}" sibTransId="{A072310C-39A2-4C6D-9219-13C1618625E3}"/>
    <dgm:cxn modelId="{88F524B5-0DF0-4980-A3AE-E8817FAC4AA9}" type="presOf" srcId="{8C79BCB4-C452-45DA-89B0-8EDCC4C7A766}" destId="{FAFA47A9-3A11-4885-8678-593DDE11C6C6}" srcOrd="0" destOrd="0" presId="urn:microsoft.com/office/officeart/2005/8/layout/orgChart1"/>
    <dgm:cxn modelId="{00D8D41E-99D7-4A39-A264-0E2030BE0FEE}" type="presOf" srcId="{8C79BCB4-C452-45DA-89B0-8EDCC4C7A766}" destId="{82D24587-DC25-4566-BD2D-0BFBF31E7237}" srcOrd="1" destOrd="0" presId="urn:microsoft.com/office/officeart/2005/8/layout/orgChart1"/>
    <dgm:cxn modelId="{DEEFE8EA-BBCA-4154-A4F7-7BF12CD8A6D2}" type="presOf" srcId="{8BB9622F-09ED-4D5A-9E95-155942B8B8CE}" destId="{A538D85F-7A5E-4A06-A56A-C3A777EB0B2C}" srcOrd="0" destOrd="0" presId="urn:microsoft.com/office/officeart/2005/8/layout/orgChart1"/>
    <dgm:cxn modelId="{365C852B-80A8-4AE4-9BB5-5462754F8B4E}" type="presOf" srcId="{B2956405-5D8D-4277-868F-AA8C089E0C50}" destId="{13C37AEE-ABFF-4142-B88A-137B0FB506D8}" srcOrd="0" destOrd="0" presId="urn:microsoft.com/office/officeart/2005/8/layout/orgChart1"/>
    <dgm:cxn modelId="{975FADBA-286E-4C94-8431-AB7ECFA7D619}" type="presOf" srcId="{28B98F66-F884-4629-BEFE-145A2C7B6DD8}" destId="{B8247CDD-68D0-4161-9B1D-631405FB6129}" srcOrd="0" destOrd="0" presId="urn:microsoft.com/office/officeart/2005/8/layout/orgChart1"/>
    <dgm:cxn modelId="{E2A5275A-E658-47F8-9C20-E5A0E7E5A2F8}" type="presOf" srcId="{2A9C8D25-0C2F-4F41-A4F6-F839C0EDF78F}" destId="{AD2B888D-E252-4078-BDC5-C1924D4DD083}" srcOrd="0" destOrd="0" presId="urn:microsoft.com/office/officeart/2005/8/layout/orgChart1"/>
    <dgm:cxn modelId="{E7F931E0-D65A-460A-B9C4-1FCD93B699A0}" type="presOf" srcId="{360D0B92-DC32-4979-8BC3-43CF7C84E21A}" destId="{0C053454-804A-4401-B071-4E1AC80B2C89}" srcOrd="1" destOrd="0" presId="urn:microsoft.com/office/officeart/2005/8/layout/orgChart1"/>
    <dgm:cxn modelId="{4AA726E3-20F5-49F0-80C2-8FECCF610BB7}" srcId="{D11D01D0-6352-46E4-90C6-17D78730C41A}" destId="{39F90B82-FD2B-439E-8E43-19E014393CDC}" srcOrd="2" destOrd="0" parTransId="{A3F23E66-D980-495C-9F8F-039172B0E4B0}" sibTransId="{08A50EC6-3828-41AB-9371-18E70C48C399}"/>
    <dgm:cxn modelId="{49A40223-4EBC-4102-A446-858674A3FCAC}" type="presOf" srcId="{A3F23E66-D980-495C-9F8F-039172B0E4B0}" destId="{0E7D8364-099E-40EB-9AFA-346AF339CCC7}" srcOrd="0" destOrd="0" presId="urn:microsoft.com/office/officeart/2005/8/layout/orgChart1"/>
    <dgm:cxn modelId="{F462ECAB-7ABC-4DEC-97E4-223B57A60681}" type="presOf" srcId="{7D03CD4A-2D20-4AB0-8C88-27DA9F6E2314}" destId="{A59AFAB2-56EA-428F-9F38-4CA764FA42EE}" srcOrd="0" destOrd="0" presId="urn:microsoft.com/office/officeart/2005/8/layout/orgChart1"/>
    <dgm:cxn modelId="{2F65A13D-9983-41D2-A1E8-2655A8CA9BEC}" type="presOf" srcId="{F842F8EF-3C6B-469E-A9DE-882F9D3FF818}" destId="{91FD73F3-8D60-418A-BE08-43FAC1F843B9}" srcOrd="0" destOrd="0" presId="urn:microsoft.com/office/officeart/2005/8/layout/orgChart1"/>
    <dgm:cxn modelId="{8FCEDB45-F029-4526-AC5C-2975C42CBCA7}" type="presOf" srcId="{D11D01D0-6352-46E4-90C6-17D78730C41A}" destId="{0535766E-E17B-48A8-B1F4-4518388AD072}" srcOrd="1" destOrd="0" presId="urn:microsoft.com/office/officeart/2005/8/layout/orgChart1"/>
    <dgm:cxn modelId="{61326746-BF80-443B-93D6-DD12B4818D7F}" srcId="{3794039A-2847-4612-833E-6BB51DBE767F}" destId="{19EF0C67-222C-4250-9468-AAF7004ABEA4}" srcOrd="0" destOrd="0" parTransId="{E7E628AB-1D88-4B25-9997-FD5DE31BBEFA}" sibTransId="{0FA0BA98-A318-4B4B-A1DB-3B6A48190A6C}"/>
    <dgm:cxn modelId="{DA1EDA73-12BF-454C-9809-49C02520AFE5}" srcId="{7D03CD4A-2D20-4AB0-8C88-27DA9F6E2314}" destId="{D11D01D0-6352-46E4-90C6-17D78730C41A}" srcOrd="0" destOrd="0" parTransId="{5D2C1912-0AAA-43CB-A538-871571DBC49C}" sibTransId="{B2D44331-A9D2-4D9E-96D6-42B2F55A9560}"/>
    <dgm:cxn modelId="{B96F6704-90C3-46F6-B3C6-3B50AFA51996}" type="presOf" srcId="{58DCFED0-C703-4403-9FC7-FB0DB4A2FE9B}" destId="{F5D4DE6F-D325-4237-B3EE-82AFAB3ED736}" srcOrd="1" destOrd="0" presId="urn:microsoft.com/office/officeart/2005/8/layout/orgChart1"/>
    <dgm:cxn modelId="{3BA6F4AF-BFC2-416E-9A02-DDA01370FCBD}" type="presOf" srcId="{39F90B82-FD2B-439E-8E43-19E014393CDC}" destId="{B65BA6E0-CFEB-48FD-BCDF-57F1B9699722}" srcOrd="1" destOrd="0" presId="urn:microsoft.com/office/officeart/2005/8/layout/orgChart1"/>
    <dgm:cxn modelId="{4BBB6BF1-4084-402D-A89E-A3099158EDE2}" type="presOf" srcId="{24103710-3BF3-42B3-8B56-DD195F3CCCDF}" destId="{7A24D7AA-54AA-43C2-9AA2-654CC9B975FE}" srcOrd="0" destOrd="0" presId="urn:microsoft.com/office/officeart/2005/8/layout/orgChart1"/>
    <dgm:cxn modelId="{59B1C9C6-B6F4-4866-9604-256524E6D314}" type="presOf" srcId="{0E6F5918-A61C-470E-B4AE-307275358CF2}" destId="{6E34AB1E-58E2-4BF0-9EE6-68D05E2CDBE1}" srcOrd="1" destOrd="0" presId="urn:microsoft.com/office/officeart/2005/8/layout/orgChart1"/>
    <dgm:cxn modelId="{890B59B1-5561-478A-8B89-39F5583AE7A9}" srcId="{24103710-3BF3-42B3-8B56-DD195F3CCCDF}" destId="{78C78F6D-0D5A-4B0F-93F8-9E3F7D5373C8}" srcOrd="0" destOrd="0" parTransId="{2A9C8D25-0C2F-4F41-A4F6-F839C0EDF78F}" sibTransId="{D883BE09-D9ED-417C-ABC2-CF8299819BD8}"/>
    <dgm:cxn modelId="{EE4878CE-A9EE-4352-9161-3C704D503973}" type="presOf" srcId="{D8F66A94-B624-4309-A935-FD25658838C2}" destId="{01953C81-64E9-4FB1-8812-34E5C60E1E9F}" srcOrd="0" destOrd="0" presId="urn:microsoft.com/office/officeart/2005/8/layout/orgChart1"/>
    <dgm:cxn modelId="{D9A3B91D-ECA2-4129-9476-4A571558F57E}" type="presOf" srcId="{24103710-3BF3-42B3-8B56-DD195F3CCCDF}" destId="{E0CB793E-AE16-4290-8C6A-AB733B24446B}" srcOrd="1" destOrd="0" presId="urn:microsoft.com/office/officeart/2005/8/layout/orgChart1"/>
    <dgm:cxn modelId="{780FAE46-85C0-47AC-B374-FEA21A75EB24}" type="presOf" srcId="{0E6F5918-A61C-470E-B4AE-307275358CF2}" destId="{38039496-BC9B-4C1D-B4E7-AA97AA28FB84}" srcOrd="0" destOrd="0" presId="urn:microsoft.com/office/officeart/2005/8/layout/orgChart1"/>
    <dgm:cxn modelId="{D6D78631-7794-46E7-AF98-61868622DDC7}" type="presOf" srcId="{58DCFED0-C703-4403-9FC7-FB0DB4A2FE9B}" destId="{207672E1-FAE2-4F16-BB6B-255F6258D0AB}" srcOrd="0" destOrd="0" presId="urn:microsoft.com/office/officeart/2005/8/layout/orgChart1"/>
    <dgm:cxn modelId="{32B63475-5BA2-42B1-9239-D9BE03C97D39}" type="presOf" srcId="{A2BDCC94-026B-400A-88FD-BCDB1972DDA3}" destId="{CA529448-2983-49DF-B373-567B88ED9F4F}" srcOrd="0" destOrd="0" presId="urn:microsoft.com/office/officeart/2005/8/layout/orgChart1"/>
    <dgm:cxn modelId="{D0FC70A5-7D18-412A-A7E0-18046D5F0A26}" type="presOf" srcId="{4A6BC91C-EAD0-4DDD-988A-1CB4798FE17A}" destId="{2AC33D74-3049-4872-AFDE-E568AD39E2FA}" srcOrd="0" destOrd="0" presId="urn:microsoft.com/office/officeart/2005/8/layout/orgChart1"/>
    <dgm:cxn modelId="{64FF5202-245A-43B3-8D26-6ADA77564E69}" srcId="{D11D01D0-6352-46E4-90C6-17D78730C41A}" destId="{988E0A4F-561F-4363-AF1D-6EFFF0849E47}" srcOrd="3" destOrd="0" parTransId="{4A6BC91C-EAD0-4DDD-988A-1CB4798FE17A}" sibTransId="{822D53C3-54EC-4887-B54A-79784939AFE0}"/>
    <dgm:cxn modelId="{27132E20-86CF-4200-9758-3A46CBE70CC4}" type="presOf" srcId="{2904C413-6E1F-4FB2-A7C5-B73FCC0CEC60}" destId="{C12C0121-740E-4CCB-A026-84A532DFB49E}" srcOrd="0" destOrd="0" presId="urn:microsoft.com/office/officeart/2005/8/layout/orgChart1"/>
    <dgm:cxn modelId="{BB416854-07E1-4CB4-A2CF-51F9C31D552B}" type="presOf" srcId="{A2BDCC94-026B-400A-88FD-BCDB1972DDA3}" destId="{91AA98DD-B620-4079-ABDC-CF99C02630E0}" srcOrd="1" destOrd="0" presId="urn:microsoft.com/office/officeart/2005/8/layout/orgChart1"/>
    <dgm:cxn modelId="{417EE910-7DB2-46DB-88D1-996DB9F49270}" type="presOf" srcId="{49E227EE-C84D-4FC0-8D51-0C4579A48A5A}" destId="{5CAB9F4F-43B3-4896-A8D2-28AEF418C0E3}" srcOrd="0" destOrd="0" presId="urn:microsoft.com/office/officeart/2005/8/layout/orgChart1"/>
    <dgm:cxn modelId="{6FFD47C1-AE40-4D46-9F7F-D9E949473BEC}" type="presOf" srcId="{39F90B82-FD2B-439E-8E43-19E014393CDC}" destId="{17047F52-B38E-4A4D-BA86-471B5B1050D1}" srcOrd="0" destOrd="0" presId="urn:microsoft.com/office/officeart/2005/8/layout/orgChart1"/>
    <dgm:cxn modelId="{6278EDB1-DAA1-4509-B66E-4E319E68C268}" type="presOf" srcId="{3794039A-2847-4612-833E-6BB51DBE767F}" destId="{FD1FB9F2-8860-4E80-B986-4234718F7A17}" srcOrd="1" destOrd="0" presId="urn:microsoft.com/office/officeart/2005/8/layout/orgChart1"/>
    <dgm:cxn modelId="{864A58ED-6017-44B3-91A8-CE9421BA07A5}" srcId="{3794039A-2847-4612-833E-6BB51DBE767F}" destId="{A2BDCC94-026B-400A-88FD-BCDB1972DDA3}" srcOrd="3" destOrd="0" parTransId="{B2956405-5D8D-4277-868F-AA8C089E0C50}" sibTransId="{A5C440F5-7BA0-4159-B87F-A880A29C1583}"/>
    <dgm:cxn modelId="{185B94D6-52C0-42C5-B47B-298532B9BFF8}" type="presOf" srcId="{D11D01D0-6352-46E4-90C6-17D78730C41A}" destId="{95CD83FF-179D-4A47-AE5E-DBCC153CFF4D}" srcOrd="0" destOrd="0" presId="urn:microsoft.com/office/officeart/2005/8/layout/orgChart1"/>
    <dgm:cxn modelId="{1DD5129B-6681-4C65-B931-780BA7751DA3}" type="presOf" srcId="{78C78F6D-0D5A-4B0F-93F8-9E3F7D5373C8}" destId="{BFBEB2B7-96C6-4524-ABF5-7F77975EF4CF}" srcOrd="0" destOrd="0" presId="urn:microsoft.com/office/officeart/2005/8/layout/orgChart1"/>
    <dgm:cxn modelId="{436E085B-2ED3-40A9-BAD1-2E52E303EACD}" srcId="{3794039A-2847-4612-833E-6BB51DBE767F}" destId="{360D0B92-DC32-4979-8BC3-43CF7C84E21A}" srcOrd="2" destOrd="0" parTransId="{7A013BC1-27CE-4E99-B27E-69C85FEB05DF}" sibTransId="{FABC476B-2727-4E8D-B4D6-5F51410EEC54}"/>
    <dgm:cxn modelId="{763B239D-9A3F-4C2F-A05D-7B4B77F1A9AB}" type="presParOf" srcId="{A59AFAB2-56EA-428F-9F38-4CA764FA42EE}" destId="{E19EA734-AA49-44AC-9C7E-C2BB71BCC921}" srcOrd="0" destOrd="0" presId="urn:microsoft.com/office/officeart/2005/8/layout/orgChart1"/>
    <dgm:cxn modelId="{8EB26238-A6FD-49BE-B861-530D30507AE8}" type="presParOf" srcId="{E19EA734-AA49-44AC-9C7E-C2BB71BCC921}" destId="{339971AE-5A75-46AD-9A09-F58C949F7E27}" srcOrd="0" destOrd="0" presId="urn:microsoft.com/office/officeart/2005/8/layout/orgChart1"/>
    <dgm:cxn modelId="{5145ABB9-C168-444B-8256-66FABEAF573F}" type="presParOf" srcId="{339971AE-5A75-46AD-9A09-F58C949F7E27}" destId="{95CD83FF-179D-4A47-AE5E-DBCC153CFF4D}" srcOrd="0" destOrd="0" presId="urn:microsoft.com/office/officeart/2005/8/layout/orgChart1"/>
    <dgm:cxn modelId="{4FF4BD14-84D2-4ABB-A9B4-AF1B4F08BB01}" type="presParOf" srcId="{339971AE-5A75-46AD-9A09-F58C949F7E27}" destId="{0535766E-E17B-48A8-B1F4-4518388AD072}" srcOrd="1" destOrd="0" presId="urn:microsoft.com/office/officeart/2005/8/layout/orgChart1"/>
    <dgm:cxn modelId="{4A2740A5-06E9-4DCC-BC0D-06B256883808}" type="presParOf" srcId="{E19EA734-AA49-44AC-9C7E-C2BB71BCC921}" destId="{F63BB3D2-D1D5-400C-B44D-4C6C7B030251}" srcOrd="1" destOrd="0" presId="urn:microsoft.com/office/officeart/2005/8/layout/orgChart1"/>
    <dgm:cxn modelId="{74342783-53E9-4B59-9D17-2BC3E7E61A86}" type="presParOf" srcId="{F63BB3D2-D1D5-400C-B44D-4C6C7B030251}" destId="{BC8F34BB-C181-435C-B1E2-EBC04FC25C37}" srcOrd="0" destOrd="0" presId="urn:microsoft.com/office/officeart/2005/8/layout/orgChart1"/>
    <dgm:cxn modelId="{4B04C205-6705-4359-86CB-6BE0CECE26C9}" type="presParOf" srcId="{F63BB3D2-D1D5-400C-B44D-4C6C7B030251}" destId="{A4B7F616-48C6-47DE-A754-1AB5044726E9}" srcOrd="1" destOrd="0" presId="urn:microsoft.com/office/officeart/2005/8/layout/orgChart1"/>
    <dgm:cxn modelId="{6D32DAE3-DE2F-4F90-9892-55A119764BEE}" type="presParOf" srcId="{A4B7F616-48C6-47DE-A754-1AB5044726E9}" destId="{E7841432-0823-42C4-9B19-7378E4F390E4}" srcOrd="0" destOrd="0" presId="urn:microsoft.com/office/officeart/2005/8/layout/orgChart1"/>
    <dgm:cxn modelId="{800D1BFD-60E5-45FC-8C5C-741EEF362B14}" type="presParOf" srcId="{E7841432-0823-42C4-9B19-7378E4F390E4}" destId="{6C3F9AA5-AE4F-4A80-8CBF-DC2771071354}" srcOrd="0" destOrd="0" presId="urn:microsoft.com/office/officeart/2005/8/layout/orgChart1"/>
    <dgm:cxn modelId="{4D9BC72B-02C1-4865-8F3F-B7AD36FA4116}" type="presParOf" srcId="{E7841432-0823-42C4-9B19-7378E4F390E4}" destId="{FD1FB9F2-8860-4E80-B986-4234718F7A17}" srcOrd="1" destOrd="0" presId="urn:microsoft.com/office/officeart/2005/8/layout/orgChart1"/>
    <dgm:cxn modelId="{1C66EED6-BD77-48B9-99AE-769169F01D78}" type="presParOf" srcId="{A4B7F616-48C6-47DE-A754-1AB5044726E9}" destId="{7E4FFD0E-59CC-46E9-B42A-1323575D685B}" srcOrd="1" destOrd="0" presId="urn:microsoft.com/office/officeart/2005/8/layout/orgChart1"/>
    <dgm:cxn modelId="{C74C3482-B71A-49AF-85F0-650474615C24}" type="presParOf" srcId="{7E4FFD0E-59CC-46E9-B42A-1323575D685B}" destId="{0FB0F241-7AD4-4570-8EF0-B54192F473AD}" srcOrd="0" destOrd="0" presId="urn:microsoft.com/office/officeart/2005/8/layout/orgChart1"/>
    <dgm:cxn modelId="{0FEAEA33-4B97-4114-AF81-64BDC682F4B2}" type="presParOf" srcId="{7E4FFD0E-59CC-46E9-B42A-1323575D685B}" destId="{AD2EC25C-C70A-467A-AF3D-E0282EAC48D0}" srcOrd="1" destOrd="0" presId="urn:microsoft.com/office/officeart/2005/8/layout/orgChart1"/>
    <dgm:cxn modelId="{CC2AA78C-0393-4FA5-B2AA-AB0BD5437D29}" type="presParOf" srcId="{AD2EC25C-C70A-467A-AF3D-E0282EAC48D0}" destId="{3CA60EC6-318D-4F81-9407-D295A6A02326}" srcOrd="0" destOrd="0" presId="urn:microsoft.com/office/officeart/2005/8/layout/orgChart1"/>
    <dgm:cxn modelId="{4F8652DE-5ACE-417A-AA46-E04D091D5FD7}" type="presParOf" srcId="{3CA60EC6-318D-4F81-9407-D295A6A02326}" destId="{8D1516F2-4DE8-4CD1-BFE1-ED39A48ECBB8}" srcOrd="0" destOrd="0" presId="urn:microsoft.com/office/officeart/2005/8/layout/orgChart1"/>
    <dgm:cxn modelId="{CD7D3DEA-0083-4C09-B39C-B4B7FFAB60F4}" type="presParOf" srcId="{3CA60EC6-318D-4F81-9407-D295A6A02326}" destId="{ECCA795E-4694-429C-BB53-A9768FEC95C8}" srcOrd="1" destOrd="0" presId="urn:microsoft.com/office/officeart/2005/8/layout/orgChart1"/>
    <dgm:cxn modelId="{8A7F6F3E-B5A2-4AE5-A083-D0CA9D716CA3}" type="presParOf" srcId="{AD2EC25C-C70A-467A-AF3D-E0282EAC48D0}" destId="{10A384D4-189B-4052-96AC-9E90330EAB97}" srcOrd="1" destOrd="0" presId="urn:microsoft.com/office/officeart/2005/8/layout/orgChart1"/>
    <dgm:cxn modelId="{F1FDDEB9-5F78-44F6-B477-438E2AB2475F}" type="presParOf" srcId="{AD2EC25C-C70A-467A-AF3D-E0282EAC48D0}" destId="{2B4DEA1A-AB55-460E-A046-4AC1D69C450C}" srcOrd="2" destOrd="0" presId="urn:microsoft.com/office/officeart/2005/8/layout/orgChart1"/>
    <dgm:cxn modelId="{593D9ED3-33D0-4FFC-B87C-9DDBE8BE4E42}" type="presParOf" srcId="{7E4FFD0E-59CC-46E9-B42A-1323575D685B}" destId="{91FD73F3-8D60-418A-BE08-43FAC1F843B9}" srcOrd="2" destOrd="0" presId="urn:microsoft.com/office/officeart/2005/8/layout/orgChart1"/>
    <dgm:cxn modelId="{B5B7A909-D810-4CDB-B2CC-6CAF7891D0A1}" type="presParOf" srcId="{7E4FFD0E-59CC-46E9-B42A-1323575D685B}" destId="{25B32220-AB42-457C-84CA-758BF94E205A}" srcOrd="3" destOrd="0" presId="urn:microsoft.com/office/officeart/2005/8/layout/orgChart1"/>
    <dgm:cxn modelId="{7C9151F2-56D6-46B7-B7F0-AF09D378109C}" type="presParOf" srcId="{25B32220-AB42-457C-84CA-758BF94E205A}" destId="{57BB8B21-C7BD-48D6-9A8D-D50A47CBD984}" srcOrd="0" destOrd="0" presId="urn:microsoft.com/office/officeart/2005/8/layout/orgChart1"/>
    <dgm:cxn modelId="{DB4DCC25-A563-4A10-819E-D92F011B2CCD}" type="presParOf" srcId="{57BB8B21-C7BD-48D6-9A8D-D50A47CBD984}" destId="{FAFA47A9-3A11-4885-8678-593DDE11C6C6}" srcOrd="0" destOrd="0" presId="urn:microsoft.com/office/officeart/2005/8/layout/orgChart1"/>
    <dgm:cxn modelId="{D3539186-26D2-4667-B836-33441E4C31AA}" type="presParOf" srcId="{57BB8B21-C7BD-48D6-9A8D-D50A47CBD984}" destId="{82D24587-DC25-4566-BD2D-0BFBF31E7237}" srcOrd="1" destOrd="0" presId="urn:microsoft.com/office/officeart/2005/8/layout/orgChart1"/>
    <dgm:cxn modelId="{20EEEBEA-55D8-43BC-BDC2-9547C63E1E1C}" type="presParOf" srcId="{25B32220-AB42-457C-84CA-758BF94E205A}" destId="{B8E96B07-74C8-4279-A956-19C687DD3148}" srcOrd="1" destOrd="0" presId="urn:microsoft.com/office/officeart/2005/8/layout/orgChart1"/>
    <dgm:cxn modelId="{5C40F72E-0480-4562-A9AD-99C7CF2FCA16}" type="presParOf" srcId="{25B32220-AB42-457C-84CA-758BF94E205A}" destId="{375C6C9E-7FD5-4BF4-9A75-6AD059C2715C}" srcOrd="2" destOrd="0" presId="urn:microsoft.com/office/officeart/2005/8/layout/orgChart1"/>
    <dgm:cxn modelId="{403DA95C-DF7E-4F28-8039-C16EC7F96657}" type="presParOf" srcId="{7E4FFD0E-59CC-46E9-B42A-1323575D685B}" destId="{B44C3F63-7D18-4D7C-807C-9E5DC7C08D40}" srcOrd="4" destOrd="0" presId="urn:microsoft.com/office/officeart/2005/8/layout/orgChart1"/>
    <dgm:cxn modelId="{9BCF7FF4-2F95-4063-A907-7F9BB1CF9311}" type="presParOf" srcId="{7E4FFD0E-59CC-46E9-B42A-1323575D685B}" destId="{789117E5-7DEA-486A-B5F4-7090FC24C125}" srcOrd="5" destOrd="0" presId="urn:microsoft.com/office/officeart/2005/8/layout/orgChart1"/>
    <dgm:cxn modelId="{D830B6BF-6846-4026-A490-A271692129C6}" type="presParOf" srcId="{789117E5-7DEA-486A-B5F4-7090FC24C125}" destId="{F91DAADD-904B-444C-8A44-444E6B214CC1}" srcOrd="0" destOrd="0" presId="urn:microsoft.com/office/officeart/2005/8/layout/orgChart1"/>
    <dgm:cxn modelId="{541189F4-97FE-4102-9CBB-C819A82F614E}" type="presParOf" srcId="{F91DAADD-904B-444C-8A44-444E6B214CC1}" destId="{7A126254-F2EC-4CEF-85AC-5AD3A33C4D74}" srcOrd="0" destOrd="0" presId="urn:microsoft.com/office/officeart/2005/8/layout/orgChart1"/>
    <dgm:cxn modelId="{70AD02C5-C044-4065-93BF-D76969A67552}" type="presParOf" srcId="{F91DAADD-904B-444C-8A44-444E6B214CC1}" destId="{0C053454-804A-4401-B071-4E1AC80B2C89}" srcOrd="1" destOrd="0" presId="urn:microsoft.com/office/officeart/2005/8/layout/orgChart1"/>
    <dgm:cxn modelId="{403F60DC-8ADB-4EC8-A111-CA9C02E59933}" type="presParOf" srcId="{789117E5-7DEA-486A-B5F4-7090FC24C125}" destId="{7A207245-19E0-4F34-8D54-35165FCCA506}" srcOrd="1" destOrd="0" presId="urn:microsoft.com/office/officeart/2005/8/layout/orgChart1"/>
    <dgm:cxn modelId="{F911508C-9E0A-47BD-90D9-D7C215B5B310}" type="presParOf" srcId="{789117E5-7DEA-486A-B5F4-7090FC24C125}" destId="{EB2E584D-9A6C-480C-A007-908E82BCB721}" srcOrd="2" destOrd="0" presId="urn:microsoft.com/office/officeart/2005/8/layout/orgChart1"/>
    <dgm:cxn modelId="{823E248B-FB87-4EF2-82B1-035779412982}" type="presParOf" srcId="{7E4FFD0E-59CC-46E9-B42A-1323575D685B}" destId="{13C37AEE-ABFF-4142-B88A-137B0FB506D8}" srcOrd="6" destOrd="0" presId="urn:microsoft.com/office/officeart/2005/8/layout/orgChart1"/>
    <dgm:cxn modelId="{BE70908C-D5AB-4338-943A-CA532027500B}" type="presParOf" srcId="{7E4FFD0E-59CC-46E9-B42A-1323575D685B}" destId="{7F47E9E9-AEE2-4CB6-B5FA-62E9C8DE6DC6}" srcOrd="7" destOrd="0" presId="urn:microsoft.com/office/officeart/2005/8/layout/orgChart1"/>
    <dgm:cxn modelId="{9E8AF562-291B-4E95-A25A-6DDE9F9A3C0C}" type="presParOf" srcId="{7F47E9E9-AEE2-4CB6-B5FA-62E9C8DE6DC6}" destId="{75E68A83-0640-46EF-A444-5763EF4248D3}" srcOrd="0" destOrd="0" presId="urn:microsoft.com/office/officeart/2005/8/layout/orgChart1"/>
    <dgm:cxn modelId="{B548E6BF-4D6F-49C8-AF85-9759EBDBAE8E}" type="presParOf" srcId="{75E68A83-0640-46EF-A444-5763EF4248D3}" destId="{CA529448-2983-49DF-B373-567B88ED9F4F}" srcOrd="0" destOrd="0" presId="urn:microsoft.com/office/officeart/2005/8/layout/orgChart1"/>
    <dgm:cxn modelId="{6C34303E-6CA5-4786-A8BB-8C2163C8690B}" type="presParOf" srcId="{75E68A83-0640-46EF-A444-5763EF4248D3}" destId="{91AA98DD-B620-4079-ABDC-CF99C02630E0}" srcOrd="1" destOrd="0" presId="urn:microsoft.com/office/officeart/2005/8/layout/orgChart1"/>
    <dgm:cxn modelId="{0F401EAB-BF22-4E5D-93CE-4E75C9C57C1B}" type="presParOf" srcId="{7F47E9E9-AEE2-4CB6-B5FA-62E9C8DE6DC6}" destId="{46622C71-503F-4FAC-851E-21996C56845E}" srcOrd="1" destOrd="0" presId="urn:microsoft.com/office/officeart/2005/8/layout/orgChart1"/>
    <dgm:cxn modelId="{2BD3207A-68C4-47A0-B706-CABAEE5A0A22}" type="presParOf" srcId="{7F47E9E9-AEE2-4CB6-B5FA-62E9C8DE6DC6}" destId="{B5B0569E-3A0A-4BD5-B707-CE31149F8931}" srcOrd="2" destOrd="0" presId="urn:microsoft.com/office/officeart/2005/8/layout/orgChart1"/>
    <dgm:cxn modelId="{C445FD63-93D0-47EB-885A-13A76265C997}" type="presParOf" srcId="{A4B7F616-48C6-47DE-A754-1AB5044726E9}" destId="{3F15A21A-0067-4284-848F-DEEDE081B9C5}" srcOrd="2" destOrd="0" presId="urn:microsoft.com/office/officeart/2005/8/layout/orgChart1"/>
    <dgm:cxn modelId="{AF4CF33A-602A-4F09-99C6-FE3C8558080F}" type="presParOf" srcId="{F63BB3D2-D1D5-400C-B44D-4C6C7B030251}" destId="{A538D85F-7A5E-4A06-A56A-C3A777EB0B2C}" srcOrd="2" destOrd="0" presId="urn:microsoft.com/office/officeart/2005/8/layout/orgChart1"/>
    <dgm:cxn modelId="{545C2994-43D7-4920-828B-A72E6E6D1555}" type="presParOf" srcId="{F63BB3D2-D1D5-400C-B44D-4C6C7B030251}" destId="{89E5BE6F-B03D-4ED4-B491-6F4631044EE1}" srcOrd="3" destOrd="0" presId="urn:microsoft.com/office/officeart/2005/8/layout/orgChart1"/>
    <dgm:cxn modelId="{977ED405-703B-4D8C-9D1F-D632DF632927}" type="presParOf" srcId="{89E5BE6F-B03D-4ED4-B491-6F4631044EE1}" destId="{25140AD4-A852-432E-888B-6ED1F6C233D7}" srcOrd="0" destOrd="0" presId="urn:microsoft.com/office/officeart/2005/8/layout/orgChart1"/>
    <dgm:cxn modelId="{69767098-210F-46AE-823D-0150C1B39629}" type="presParOf" srcId="{25140AD4-A852-432E-888B-6ED1F6C233D7}" destId="{7A24D7AA-54AA-43C2-9AA2-654CC9B975FE}" srcOrd="0" destOrd="0" presId="urn:microsoft.com/office/officeart/2005/8/layout/orgChart1"/>
    <dgm:cxn modelId="{E87518F7-3FDB-49A5-97E2-07355618D7B3}" type="presParOf" srcId="{25140AD4-A852-432E-888B-6ED1F6C233D7}" destId="{E0CB793E-AE16-4290-8C6A-AB733B24446B}" srcOrd="1" destOrd="0" presId="urn:microsoft.com/office/officeart/2005/8/layout/orgChart1"/>
    <dgm:cxn modelId="{5C8E357D-2AD8-4965-96C7-76FDF8F6F8C9}" type="presParOf" srcId="{89E5BE6F-B03D-4ED4-B491-6F4631044EE1}" destId="{CDF8C361-DC0E-4D9D-9407-729749C59063}" srcOrd="1" destOrd="0" presId="urn:microsoft.com/office/officeart/2005/8/layout/orgChart1"/>
    <dgm:cxn modelId="{74D5EEA7-F27C-43C0-9F73-AC8E61CFFC92}" type="presParOf" srcId="{CDF8C361-DC0E-4D9D-9407-729749C59063}" destId="{AD2B888D-E252-4078-BDC5-C1924D4DD083}" srcOrd="0" destOrd="0" presId="urn:microsoft.com/office/officeart/2005/8/layout/orgChart1"/>
    <dgm:cxn modelId="{4655FA39-6235-47E2-B784-2DE577C690C2}" type="presParOf" srcId="{CDF8C361-DC0E-4D9D-9407-729749C59063}" destId="{691A7D79-0189-44D0-BA62-1C196CC57CC4}" srcOrd="1" destOrd="0" presId="urn:microsoft.com/office/officeart/2005/8/layout/orgChart1"/>
    <dgm:cxn modelId="{F9BEADEB-CF57-49F9-9AEB-0A8FD2EDAD46}" type="presParOf" srcId="{691A7D79-0189-44D0-BA62-1C196CC57CC4}" destId="{6AFA52E8-E7CF-46D0-93A1-D3AB7096BD70}" srcOrd="0" destOrd="0" presId="urn:microsoft.com/office/officeart/2005/8/layout/orgChart1"/>
    <dgm:cxn modelId="{D0A1D7B3-2E3F-48CE-8B1C-8EB8AF4A5F47}" type="presParOf" srcId="{6AFA52E8-E7CF-46D0-93A1-D3AB7096BD70}" destId="{BFBEB2B7-96C6-4524-ABF5-7F77975EF4CF}" srcOrd="0" destOrd="0" presId="urn:microsoft.com/office/officeart/2005/8/layout/orgChart1"/>
    <dgm:cxn modelId="{7DA87194-2C3A-4275-88DD-CE53AD9B885A}" type="presParOf" srcId="{6AFA52E8-E7CF-46D0-93A1-D3AB7096BD70}" destId="{2B728BD3-6063-4169-BF06-5B968F431639}" srcOrd="1" destOrd="0" presId="urn:microsoft.com/office/officeart/2005/8/layout/orgChart1"/>
    <dgm:cxn modelId="{27488ADC-A5A7-4ADB-8B85-2A1E5F176B31}" type="presParOf" srcId="{691A7D79-0189-44D0-BA62-1C196CC57CC4}" destId="{35C96D7B-9B3F-4CE6-A49A-1547DE0C04FF}" srcOrd="1" destOrd="0" presId="urn:microsoft.com/office/officeart/2005/8/layout/orgChart1"/>
    <dgm:cxn modelId="{0C633416-08D7-4E3B-92FB-A8E9A9D0968D}" type="presParOf" srcId="{35C96D7B-9B3F-4CE6-A49A-1547DE0C04FF}" destId="{B8247CDD-68D0-4161-9B1D-631405FB6129}" srcOrd="0" destOrd="0" presId="urn:microsoft.com/office/officeart/2005/8/layout/orgChart1"/>
    <dgm:cxn modelId="{A01BAF26-39C1-4AAC-8BD6-4BEB289400F0}" type="presParOf" srcId="{35C96D7B-9B3F-4CE6-A49A-1547DE0C04FF}" destId="{FDB36129-FEB0-4BFB-9107-18D024FCC555}" srcOrd="1" destOrd="0" presId="urn:microsoft.com/office/officeart/2005/8/layout/orgChart1"/>
    <dgm:cxn modelId="{767748F3-6EA5-45F3-BFC9-EBE49AD7CE99}" type="presParOf" srcId="{FDB36129-FEB0-4BFB-9107-18D024FCC555}" destId="{17248E40-10F2-4CA0-A13C-644E4CE3F19B}" srcOrd="0" destOrd="0" presId="urn:microsoft.com/office/officeart/2005/8/layout/orgChart1"/>
    <dgm:cxn modelId="{B1ADD246-C247-4FD9-AFC7-5D61C1AE552B}" type="presParOf" srcId="{17248E40-10F2-4CA0-A13C-644E4CE3F19B}" destId="{CE09E0D3-AC73-4841-9AFE-0F0F4AFD2FDC}" srcOrd="0" destOrd="0" presId="urn:microsoft.com/office/officeart/2005/8/layout/orgChart1"/>
    <dgm:cxn modelId="{474A6616-F54E-4345-8260-C073CA397891}" type="presParOf" srcId="{17248E40-10F2-4CA0-A13C-644E4CE3F19B}" destId="{309003B2-E097-41E8-A8C3-DF6E375819CD}" srcOrd="1" destOrd="0" presId="urn:microsoft.com/office/officeart/2005/8/layout/orgChart1"/>
    <dgm:cxn modelId="{61E54D50-09AD-4074-879A-E3539CB2F3F5}" type="presParOf" srcId="{FDB36129-FEB0-4BFB-9107-18D024FCC555}" destId="{45F01B90-2353-43A2-A60E-C7C639B13948}" srcOrd="1" destOrd="0" presId="urn:microsoft.com/office/officeart/2005/8/layout/orgChart1"/>
    <dgm:cxn modelId="{A855811E-F8B4-4A7D-96D4-8D6145DDB9E4}" type="presParOf" srcId="{FDB36129-FEB0-4BFB-9107-18D024FCC555}" destId="{FF8ADA09-62DA-45EA-87AE-42690E5CD720}" srcOrd="2" destOrd="0" presId="urn:microsoft.com/office/officeart/2005/8/layout/orgChart1"/>
    <dgm:cxn modelId="{C03A4CE7-4227-4D14-9C26-1A749DD22F70}" type="presParOf" srcId="{35C96D7B-9B3F-4CE6-A49A-1547DE0C04FF}" destId="{5CAB9F4F-43B3-4896-A8D2-28AEF418C0E3}" srcOrd="2" destOrd="0" presId="urn:microsoft.com/office/officeart/2005/8/layout/orgChart1"/>
    <dgm:cxn modelId="{5A00FA0C-362E-4249-97A4-1D91F7721C84}" type="presParOf" srcId="{35C96D7B-9B3F-4CE6-A49A-1547DE0C04FF}" destId="{FBFA6224-34FA-4E38-933E-AE07088ACD43}" srcOrd="3" destOrd="0" presId="urn:microsoft.com/office/officeart/2005/8/layout/orgChart1"/>
    <dgm:cxn modelId="{92CD266C-765F-4576-BCB8-02387134615D}" type="presParOf" srcId="{FBFA6224-34FA-4E38-933E-AE07088ACD43}" destId="{02D2A40B-3455-4798-9794-242299529E76}" srcOrd="0" destOrd="0" presId="urn:microsoft.com/office/officeart/2005/8/layout/orgChart1"/>
    <dgm:cxn modelId="{4B28DA24-F7F6-47D9-A8F9-D3EE0A08B9BF}" type="presParOf" srcId="{02D2A40B-3455-4798-9794-242299529E76}" destId="{C12C0121-740E-4CCB-A026-84A532DFB49E}" srcOrd="0" destOrd="0" presId="urn:microsoft.com/office/officeart/2005/8/layout/orgChart1"/>
    <dgm:cxn modelId="{FE785CD1-FB7A-44C0-AF90-77915290523F}" type="presParOf" srcId="{02D2A40B-3455-4798-9794-242299529E76}" destId="{63A699E6-4CA6-48C5-8A93-3FED54E5ABC7}" srcOrd="1" destOrd="0" presId="urn:microsoft.com/office/officeart/2005/8/layout/orgChart1"/>
    <dgm:cxn modelId="{3B23085D-F41D-494A-A01A-5E3D9016D043}" type="presParOf" srcId="{FBFA6224-34FA-4E38-933E-AE07088ACD43}" destId="{021E0644-BCF4-4FFA-837C-3CE0D5CBE0B9}" srcOrd="1" destOrd="0" presId="urn:microsoft.com/office/officeart/2005/8/layout/orgChart1"/>
    <dgm:cxn modelId="{B4AD8F39-5342-435E-AB61-6D141FD0441C}" type="presParOf" srcId="{FBFA6224-34FA-4E38-933E-AE07088ACD43}" destId="{C881B38E-868C-4492-9366-0CD15E79F1E3}" srcOrd="2" destOrd="0" presId="urn:microsoft.com/office/officeart/2005/8/layout/orgChart1"/>
    <dgm:cxn modelId="{44994D9A-B24D-4DD2-B620-F3D82CD9028D}" type="presParOf" srcId="{35C96D7B-9B3F-4CE6-A49A-1547DE0C04FF}" destId="{01953C81-64E9-4FB1-8812-34E5C60E1E9F}" srcOrd="4" destOrd="0" presId="urn:microsoft.com/office/officeart/2005/8/layout/orgChart1"/>
    <dgm:cxn modelId="{6DFF2607-F9AB-45FE-83D3-D1087FD480A9}" type="presParOf" srcId="{35C96D7B-9B3F-4CE6-A49A-1547DE0C04FF}" destId="{253FA581-BFB4-45A3-B42A-CDF07128CDBD}" srcOrd="5" destOrd="0" presId="urn:microsoft.com/office/officeart/2005/8/layout/orgChart1"/>
    <dgm:cxn modelId="{D962B072-C6E6-4681-A391-F9624E6EFD6B}" type="presParOf" srcId="{253FA581-BFB4-45A3-B42A-CDF07128CDBD}" destId="{63620AB0-569D-4301-9A09-902AB6B0FCEE}" srcOrd="0" destOrd="0" presId="urn:microsoft.com/office/officeart/2005/8/layout/orgChart1"/>
    <dgm:cxn modelId="{2D8A64FD-44E1-48B3-AFD3-1D4B64DE65C8}" type="presParOf" srcId="{63620AB0-569D-4301-9A09-902AB6B0FCEE}" destId="{38039496-BC9B-4C1D-B4E7-AA97AA28FB84}" srcOrd="0" destOrd="0" presId="urn:microsoft.com/office/officeart/2005/8/layout/orgChart1"/>
    <dgm:cxn modelId="{284070AE-7031-4CF1-9F6F-F54971AD5DBA}" type="presParOf" srcId="{63620AB0-569D-4301-9A09-902AB6B0FCEE}" destId="{6E34AB1E-58E2-4BF0-9EE6-68D05E2CDBE1}" srcOrd="1" destOrd="0" presId="urn:microsoft.com/office/officeart/2005/8/layout/orgChart1"/>
    <dgm:cxn modelId="{E3A19687-E78D-48D0-8645-FCC07052CB4C}" type="presParOf" srcId="{253FA581-BFB4-45A3-B42A-CDF07128CDBD}" destId="{B71482E3-5D7D-4430-916A-19D57275A7F2}" srcOrd="1" destOrd="0" presId="urn:microsoft.com/office/officeart/2005/8/layout/orgChart1"/>
    <dgm:cxn modelId="{59BA166A-13CB-42F9-B0EC-5A6B22FA6611}" type="presParOf" srcId="{253FA581-BFB4-45A3-B42A-CDF07128CDBD}" destId="{7502A21A-A379-43E3-A8A9-5491241ED959}" srcOrd="2" destOrd="0" presId="urn:microsoft.com/office/officeart/2005/8/layout/orgChart1"/>
    <dgm:cxn modelId="{07DEF307-CCC7-435F-9C84-B2F43364121D}" type="presParOf" srcId="{691A7D79-0189-44D0-BA62-1C196CC57CC4}" destId="{D19992FE-275E-4B05-B02F-64E828BFB1EA}" srcOrd="2" destOrd="0" presId="urn:microsoft.com/office/officeart/2005/8/layout/orgChart1"/>
    <dgm:cxn modelId="{2ADFAE7F-E619-4712-B0A4-72514876950E}" type="presParOf" srcId="{CDF8C361-DC0E-4D9D-9407-729749C59063}" destId="{8C0BE22B-38C6-493B-AA1C-ECD6C9236226}" srcOrd="2" destOrd="0" presId="urn:microsoft.com/office/officeart/2005/8/layout/orgChart1"/>
    <dgm:cxn modelId="{95B4F6BF-EE10-4978-AAF7-A5F7AD2166EC}" type="presParOf" srcId="{CDF8C361-DC0E-4D9D-9407-729749C59063}" destId="{B459AC27-4BFA-413C-9BC0-7814FFE20C41}" srcOrd="3" destOrd="0" presId="urn:microsoft.com/office/officeart/2005/8/layout/orgChart1"/>
    <dgm:cxn modelId="{4661F4EA-2B25-4F6F-A19D-FE9A88C4D341}" type="presParOf" srcId="{B459AC27-4BFA-413C-9BC0-7814FFE20C41}" destId="{80207EA2-FCB4-41F8-84AA-8747154B4055}" srcOrd="0" destOrd="0" presId="urn:microsoft.com/office/officeart/2005/8/layout/orgChart1"/>
    <dgm:cxn modelId="{39A1618D-0320-46A8-8ECC-AF7F644AAACA}" type="presParOf" srcId="{80207EA2-FCB4-41F8-84AA-8747154B4055}" destId="{207672E1-FAE2-4F16-BB6B-255F6258D0AB}" srcOrd="0" destOrd="0" presId="urn:microsoft.com/office/officeart/2005/8/layout/orgChart1"/>
    <dgm:cxn modelId="{B156622B-9EE4-411D-B956-7EAE9C6DBBC3}" type="presParOf" srcId="{80207EA2-FCB4-41F8-84AA-8747154B4055}" destId="{F5D4DE6F-D325-4237-B3EE-82AFAB3ED736}" srcOrd="1" destOrd="0" presId="urn:microsoft.com/office/officeart/2005/8/layout/orgChart1"/>
    <dgm:cxn modelId="{711AE55A-8B8E-416F-82DD-9F880AF01FD8}" type="presParOf" srcId="{B459AC27-4BFA-413C-9BC0-7814FFE20C41}" destId="{8239F443-66B8-4BC5-97ED-369C2A611177}" srcOrd="1" destOrd="0" presId="urn:microsoft.com/office/officeart/2005/8/layout/orgChart1"/>
    <dgm:cxn modelId="{D6732208-3C28-4447-BCB2-4C86661073D6}" type="presParOf" srcId="{B459AC27-4BFA-413C-9BC0-7814FFE20C41}" destId="{B17DB511-7026-49EE-B0B3-229CC753AFF7}" srcOrd="2" destOrd="0" presId="urn:microsoft.com/office/officeart/2005/8/layout/orgChart1"/>
    <dgm:cxn modelId="{98428EA6-735B-4B1D-BD7D-187786BB1E35}" type="presParOf" srcId="{89E5BE6F-B03D-4ED4-B491-6F4631044EE1}" destId="{1AF00524-C1DF-450D-99C4-8D9654D1F609}" srcOrd="2" destOrd="0" presId="urn:microsoft.com/office/officeart/2005/8/layout/orgChart1"/>
    <dgm:cxn modelId="{046E9B12-1BDB-437A-BFAA-2FCED6C0C876}" type="presParOf" srcId="{F63BB3D2-D1D5-400C-B44D-4C6C7B030251}" destId="{0E7D8364-099E-40EB-9AFA-346AF339CCC7}" srcOrd="4" destOrd="0" presId="urn:microsoft.com/office/officeart/2005/8/layout/orgChart1"/>
    <dgm:cxn modelId="{46BA6B73-D41F-4884-AABD-4A6CD041118F}" type="presParOf" srcId="{F63BB3D2-D1D5-400C-B44D-4C6C7B030251}" destId="{13D1A9D7-EF6F-49E0-8B6D-E238E7F3F6CC}" srcOrd="5" destOrd="0" presId="urn:microsoft.com/office/officeart/2005/8/layout/orgChart1"/>
    <dgm:cxn modelId="{444D9F47-E2D7-43D8-9BEA-943D918DEE8E}" type="presParOf" srcId="{13D1A9D7-EF6F-49E0-8B6D-E238E7F3F6CC}" destId="{1A8B9DD7-BF1B-483A-A2F9-3375E3CD4BF6}" srcOrd="0" destOrd="0" presId="urn:microsoft.com/office/officeart/2005/8/layout/orgChart1"/>
    <dgm:cxn modelId="{13AAB01F-0EB6-4E90-AA61-B355C1427117}" type="presParOf" srcId="{1A8B9DD7-BF1B-483A-A2F9-3375E3CD4BF6}" destId="{17047F52-B38E-4A4D-BA86-471B5B1050D1}" srcOrd="0" destOrd="0" presId="urn:microsoft.com/office/officeart/2005/8/layout/orgChart1"/>
    <dgm:cxn modelId="{3EC84764-5002-460D-B646-2E425DFBCD42}" type="presParOf" srcId="{1A8B9DD7-BF1B-483A-A2F9-3375E3CD4BF6}" destId="{B65BA6E0-CFEB-48FD-BCDF-57F1B9699722}" srcOrd="1" destOrd="0" presId="urn:microsoft.com/office/officeart/2005/8/layout/orgChart1"/>
    <dgm:cxn modelId="{4D0C8916-48E0-4DE1-9E5D-11CEBAB7690D}" type="presParOf" srcId="{13D1A9D7-EF6F-49E0-8B6D-E238E7F3F6CC}" destId="{D50B1BD8-9CC0-4540-85EB-0656D2AE32D5}" srcOrd="1" destOrd="0" presId="urn:microsoft.com/office/officeart/2005/8/layout/orgChart1"/>
    <dgm:cxn modelId="{8ACA3F65-7974-4C7F-A18D-CEF7BC5DF57A}" type="presParOf" srcId="{13D1A9D7-EF6F-49E0-8B6D-E238E7F3F6CC}" destId="{6F512537-FEB9-4CF8-B01E-2CE656F7A6BF}" srcOrd="2" destOrd="0" presId="urn:microsoft.com/office/officeart/2005/8/layout/orgChart1"/>
    <dgm:cxn modelId="{E0D41583-BAAE-435A-AC12-FF4E01F71BA6}" type="presParOf" srcId="{F63BB3D2-D1D5-400C-B44D-4C6C7B030251}" destId="{2AC33D74-3049-4872-AFDE-E568AD39E2FA}" srcOrd="6" destOrd="0" presId="urn:microsoft.com/office/officeart/2005/8/layout/orgChart1"/>
    <dgm:cxn modelId="{3F51ED88-08F5-4BC4-A752-4F87BA8F1593}" type="presParOf" srcId="{F63BB3D2-D1D5-400C-B44D-4C6C7B030251}" destId="{74A95977-0F48-402F-8EAD-757E2A10433C}" srcOrd="7" destOrd="0" presId="urn:microsoft.com/office/officeart/2005/8/layout/orgChart1"/>
    <dgm:cxn modelId="{D3D9E731-0D13-45F0-B3E4-9D63C6DACE7F}" type="presParOf" srcId="{74A95977-0F48-402F-8EAD-757E2A10433C}" destId="{2B028230-6372-4ACA-AA88-519784C0F17F}" srcOrd="0" destOrd="0" presId="urn:microsoft.com/office/officeart/2005/8/layout/orgChart1"/>
    <dgm:cxn modelId="{20EDF1B7-5258-44F3-B229-3E3D2679C8CB}" type="presParOf" srcId="{2B028230-6372-4ACA-AA88-519784C0F17F}" destId="{DB1947F7-DDEA-4CCF-B617-2DA1F905E987}" srcOrd="0" destOrd="0" presId="urn:microsoft.com/office/officeart/2005/8/layout/orgChart1"/>
    <dgm:cxn modelId="{B392B47D-D4FC-42E0-B5BD-C5E55981060F}" type="presParOf" srcId="{2B028230-6372-4ACA-AA88-519784C0F17F}" destId="{390F08DF-BEF6-4786-8268-3433216A8459}" srcOrd="1" destOrd="0" presId="urn:microsoft.com/office/officeart/2005/8/layout/orgChart1"/>
    <dgm:cxn modelId="{60389EAE-B701-40F6-BC45-C9CA1840FEA4}" type="presParOf" srcId="{74A95977-0F48-402F-8EAD-757E2A10433C}" destId="{1180B9E2-445D-49A3-A939-3B29FE07903F}" srcOrd="1" destOrd="0" presId="urn:microsoft.com/office/officeart/2005/8/layout/orgChart1"/>
    <dgm:cxn modelId="{174CCE83-92B6-456E-ADCC-8809B6D62550}" type="presParOf" srcId="{74A95977-0F48-402F-8EAD-757E2A10433C}" destId="{A14727A1-9581-4C5C-8A89-21CC9D6E1519}" srcOrd="2" destOrd="0" presId="urn:microsoft.com/office/officeart/2005/8/layout/orgChart1"/>
    <dgm:cxn modelId="{53F44E5F-E7F0-4F9C-9E13-3A9918403939}" type="presParOf" srcId="{E19EA734-AA49-44AC-9C7E-C2BB71BCC921}" destId="{B93F932F-E319-47F1-B2C5-5EBBADAC9A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C33D74-3049-4872-AFDE-E568AD39E2FA}">
      <dsp:nvSpPr>
        <dsp:cNvPr id="0" name=""/>
        <dsp:cNvSpPr/>
      </dsp:nvSpPr>
      <dsp:spPr>
        <a:xfrm>
          <a:off x="3238499" y="800757"/>
          <a:ext cx="2646249" cy="247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4"/>
              </a:lnTo>
              <a:lnTo>
                <a:pt x="2646249" y="123904"/>
              </a:lnTo>
              <a:lnTo>
                <a:pt x="2646249" y="247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D8364-099E-40EB-9AFA-346AF339CCC7}">
      <dsp:nvSpPr>
        <dsp:cNvPr id="0" name=""/>
        <dsp:cNvSpPr/>
      </dsp:nvSpPr>
      <dsp:spPr>
        <a:xfrm>
          <a:off x="3238499" y="800757"/>
          <a:ext cx="1218395" cy="247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4"/>
              </a:lnTo>
              <a:lnTo>
                <a:pt x="1218395" y="123904"/>
              </a:lnTo>
              <a:lnTo>
                <a:pt x="1218395" y="247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BE22B-38C6-493B-AA1C-ECD6C9236226}">
      <dsp:nvSpPr>
        <dsp:cNvPr id="0" name=""/>
        <dsp:cNvSpPr/>
      </dsp:nvSpPr>
      <dsp:spPr>
        <a:xfrm>
          <a:off x="3029042" y="1638588"/>
          <a:ext cx="713926" cy="247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4"/>
              </a:lnTo>
              <a:lnTo>
                <a:pt x="713926" y="123904"/>
              </a:lnTo>
              <a:lnTo>
                <a:pt x="713926" y="247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53C81-64E9-4FB1-8812-34E5C60E1E9F}">
      <dsp:nvSpPr>
        <dsp:cNvPr id="0" name=""/>
        <dsp:cNvSpPr/>
      </dsp:nvSpPr>
      <dsp:spPr>
        <a:xfrm>
          <a:off x="1843097" y="2476420"/>
          <a:ext cx="177006" cy="221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483"/>
              </a:lnTo>
              <a:lnTo>
                <a:pt x="177006" y="2218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B9F4F-43B3-4896-A8D2-28AEF418C0E3}">
      <dsp:nvSpPr>
        <dsp:cNvPr id="0" name=""/>
        <dsp:cNvSpPr/>
      </dsp:nvSpPr>
      <dsp:spPr>
        <a:xfrm>
          <a:off x="1843097" y="2476420"/>
          <a:ext cx="177006" cy="1380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651"/>
              </a:lnTo>
              <a:lnTo>
                <a:pt x="177006" y="13806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47CDD-68D0-4161-9B1D-631405FB6129}">
      <dsp:nvSpPr>
        <dsp:cNvPr id="0" name=""/>
        <dsp:cNvSpPr/>
      </dsp:nvSpPr>
      <dsp:spPr>
        <a:xfrm>
          <a:off x="1843097" y="2476420"/>
          <a:ext cx="177006" cy="542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20"/>
              </a:lnTo>
              <a:lnTo>
                <a:pt x="177006" y="542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B888D-E252-4078-BDC5-C1924D4DD083}">
      <dsp:nvSpPr>
        <dsp:cNvPr id="0" name=""/>
        <dsp:cNvSpPr/>
      </dsp:nvSpPr>
      <dsp:spPr>
        <a:xfrm>
          <a:off x="2315115" y="1638588"/>
          <a:ext cx="713926" cy="247809"/>
        </a:xfrm>
        <a:custGeom>
          <a:avLst/>
          <a:gdLst/>
          <a:ahLst/>
          <a:cxnLst/>
          <a:rect l="0" t="0" r="0" b="0"/>
          <a:pathLst>
            <a:path>
              <a:moveTo>
                <a:pt x="713926" y="0"/>
              </a:moveTo>
              <a:lnTo>
                <a:pt x="713926" y="123904"/>
              </a:lnTo>
              <a:lnTo>
                <a:pt x="0" y="123904"/>
              </a:lnTo>
              <a:lnTo>
                <a:pt x="0" y="247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8D85F-7A5E-4A06-A56A-C3A777EB0B2C}">
      <dsp:nvSpPr>
        <dsp:cNvPr id="0" name=""/>
        <dsp:cNvSpPr/>
      </dsp:nvSpPr>
      <dsp:spPr>
        <a:xfrm>
          <a:off x="3029042" y="800757"/>
          <a:ext cx="209457" cy="247809"/>
        </a:xfrm>
        <a:custGeom>
          <a:avLst/>
          <a:gdLst/>
          <a:ahLst/>
          <a:cxnLst/>
          <a:rect l="0" t="0" r="0" b="0"/>
          <a:pathLst>
            <a:path>
              <a:moveTo>
                <a:pt x="209457" y="0"/>
              </a:moveTo>
              <a:lnTo>
                <a:pt x="209457" y="123904"/>
              </a:lnTo>
              <a:lnTo>
                <a:pt x="0" y="123904"/>
              </a:lnTo>
              <a:lnTo>
                <a:pt x="0" y="247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37AEE-ABFF-4142-B88A-137B0FB506D8}">
      <dsp:nvSpPr>
        <dsp:cNvPr id="0" name=""/>
        <dsp:cNvSpPr/>
      </dsp:nvSpPr>
      <dsp:spPr>
        <a:xfrm>
          <a:off x="120233" y="1638588"/>
          <a:ext cx="177006" cy="3056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6314"/>
              </a:lnTo>
              <a:lnTo>
                <a:pt x="177006" y="30563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C3F63-7D18-4D7C-807C-9E5DC7C08D40}">
      <dsp:nvSpPr>
        <dsp:cNvPr id="0" name=""/>
        <dsp:cNvSpPr/>
      </dsp:nvSpPr>
      <dsp:spPr>
        <a:xfrm>
          <a:off x="120233" y="1638588"/>
          <a:ext cx="177006" cy="221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483"/>
              </a:lnTo>
              <a:lnTo>
                <a:pt x="177006" y="2218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D73F3-8D60-418A-BE08-43FAC1F843B9}">
      <dsp:nvSpPr>
        <dsp:cNvPr id="0" name=""/>
        <dsp:cNvSpPr/>
      </dsp:nvSpPr>
      <dsp:spPr>
        <a:xfrm>
          <a:off x="120233" y="1638588"/>
          <a:ext cx="177006" cy="1380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651"/>
              </a:lnTo>
              <a:lnTo>
                <a:pt x="177006" y="13806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0F241-7AD4-4570-8EF0-B54192F473AD}">
      <dsp:nvSpPr>
        <dsp:cNvPr id="0" name=""/>
        <dsp:cNvSpPr/>
      </dsp:nvSpPr>
      <dsp:spPr>
        <a:xfrm>
          <a:off x="120233" y="1638588"/>
          <a:ext cx="177006" cy="542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20"/>
              </a:lnTo>
              <a:lnTo>
                <a:pt x="177006" y="542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F34BB-C181-435C-B1E2-EBC04FC25C37}">
      <dsp:nvSpPr>
        <dsp:cNvPr id="0" name=""/>
        <dsp:cNvSpPr/>
      </dsp:nvSpPr>
      <dsp:spPr>
        <a:xfrm>
          <a:off x="592250" y="800757"/>
          <a:ext cx="2646249" cy="247809"/>
        </a:xfrm>
        <a:custGeom>
          <a:avLst/>
          <a:gdLst/>
          <a:ahLst/>
          <a:cxnLst/>
          <a:rect l="0" t="0" r="0" b="0"/>
          <a:pathLst>
            <a:path>
              <a:moveTo>
                <a:pt x="2646249" y="0"/>
              </a:moveTo>
              <a:lnTo>
                <a:pt x="2646249" y="123904"/>
              </a:lnTo>
              <a:lnTo>
                <a:pt x="0" y="123904"/>
              </a:lnTo>
              <a:lnTo>
                <a:pt x="0" y="247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D83FF-179D-4A47-AE5E-DBCC153CFF4D}">
      <dsp:nvSpPr>
        <dsp:cNvPr id="0" name=""/>
        <dsp:cNvSpPr/>
      </dsp:nvSpPr>
      <dsp:spPr>
        <a:xfrm>
          <a:off x="2648477" y="210735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 test folder</a:t>
          </a:r>
        </a:p>
      </dsp:txBody>
      <dsp:txXfrm>
        <a:off x="2648477" y="210735"/>
        <a:ext cx="1180044" cy="590022"/>
      </dsp:txXfrm>
    </dsp:sp>
    <dsp:sp modelId="{6C3F9AA5-AE4F-4A80-8CBF-DC2771071354}">
      <dsp:nvSpPr>
        <dsp:cNvPr id="0" name=""/>
        <dsp:cNvSpPr/>
      </dsp:nvSpPr>
      <dsp:spPr>
        <a:xfrm>
          <a:off x="2228" y="1048566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src</a:t>
          </a:r>
        </a:p>
      </dsp:txBody>
      <dsp:txXfrm>
        <a:off x="2228" y="1048566"/>
        <a:ext cx="1180044" cy="590022"/>
      </dsp:txXfrm>
    </dsp:sp>
    <dsp:sp modelId="{8D1516F2-4DE8-4CD1-BFE1-ED39A48ECBB8}">
      <dsp:nvSpPr>
        <dsp:cNvPr id="0" name=""/>
        <dsp:cNvSpPr/>
      </dsp:nvSpPr>
      <dsp:spPr>
        <a:xfrm>
          <a:off x="297239" y="1886398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testsuite.py: main script</a:t>
          </a:r>
        </a:p>
      </dsp:txBody>
      <dsp:txXfrm>
        <a:off x="297239" y="1886398"/>
        <a:ext cx="1180044" cy="590022"/>
      </dsp:txXfrm>
    </dsp:sp>
    <dsp:sp modelId="{FAFA47A9-3A11-4885-8678-593DDE11C6C6}">
      <dsp:nvSpPr>
        <dsp:cNvPr id="0" name=""/>
        <dsp:cNvSpPr/>
      </dsp:nvSpPr>
      <dsp:spPr>
        <a:xfrm>
          <a:off x="297239" y="2724229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Checker/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checker scripts </a:t>
          </a:r>
        </a:p>
      </dsp:txBody>
      <dsp:txXfrm>
        <a:off x="297239" y="2724229"/>
        <a:ext cx="1180044" cy="590022"/>
      </dsp:txXfrm>
    </dsp:sp>
    <dsp:sp modelId="{7A126254-F2EC-4CEF-85AC-5AD3A33C4D74}">
      <dsp:nvSpPr>
        <dsp:cNvPr id="0" name=""/>
        <dsp:cNvSpPr/>
      </dsp:nvSpPr>
      <dsp:spPr>
        <a:xfrm>
          <a:off x="297239" y="3562061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Tools/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required tools </a:t>
          </a:r>
        </a:p>
      </dsp:txBody>
      <dsp:txXfrm>
        <a:off x="297239" y="3562061"/>
        <a:ext cx="1180044" cy="590022"/>
      </dsp:txXfrm>
    </dsp:sp>
    <dsp:sp modelId="{CA529448-2983-49DF-B373-567B88ED9F4F}">
      <dsp:nvSpPr>
        <dsp:cNvPr id="0" name=""/>
        <dsp:cNvSpPr/>
      </dsp:nvSpPr>
      <dsp:spPr>
        <a:xfrm>
          <a:off x="297239" y="4399892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doc/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documentation</a:t>
          </a:r>
        </a:p>
      </dsp:txBody>
      <dsp:txXfrm>
        <a:off x="297239" y="4399892"/>
        <a:ext cx="1180044" cy="590022"/>
      </dsp:txXfrm>
    </dsp:sp>
    <dsp:sp modelId="{7A24D7AA-54AA-43C2-9AA2-654CC9B975FE}">
      <dsp:nvSpPr>
        <dsp:cNvPr id="0" name=""/>
        <dsp:cNvSpPr/>
      </dsp:nvSpPr>
      <dsp:spPr>
        <a:xfrm>
          <a:off x="2439020" y="1048566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data</a:t>
          </a:r>
        </a:p>
      </dsp:txBody>
      <dsp:txXfrm>
        <a:off x="2439020" y="1048566"/>
        <a:ext cx="1180044" cy="590022"/>
      </dsp:txXfrm>
    </dsp:sp>
    <dsp:sp modelId="{BFBEB2B7-96C6-4524-ABF5-7F77975EF4CF}">
      <dsp:nvSpPr>
        <dsp:cNvPr id="0" name=""/>
        <dsp:cNvSpPr/>
      </dsp:nvSpPr>
      <dsp:spPr>
        <a:xfrm>
          <a:off x="1725093" y="1886398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typedirA/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e.g. cosmo7</a:t>
          </a:r>
        </a:p>
      </dsp:txBody>
      <dsp:txXfrm>
        <a:off x="1725093" y="1886398"/>
        <a:ext cx="1180044" cy="590022"/>
      </dsp:txXfrm>
    </dsp:sp>
    <dsp:sp modelId="{CE09E0D3-AC73-4841-9AFE-0F0F4AFD2FDC}">
      <dsp:nvSpPr>
        <dsp:cNvPr id="0" name=""/>
        <dsp:cNvSpPr/>
      </dsp:nvSpPr>
      <dsp:spPr>
        <a:xfrm>
          <a:off x="2020104" y="2724229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input/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binary input</a:t>
          </a:r>
        </a:p>
      </dsp:txBody>
      <dsp:txXfrm>
        <a:off x="2020104" y="2724229"/>
        <a:ext cx="1180044" cy="590022"/>
      </dsp:txXfrm>
    </dsp:sp>
    <dsp:sp modelId="{C12C0121-740E-4CCB-A026-84A532DFB49E}">
      <dsp:nvSpPr>
        <dsp:cNvPr id="0" name=""/>
        <dsp:cNvSpPr/>
      </dsp:nvSpPr>
      <dsp:spPr>
        <a:xfrm>
          <a:off x="2020104" y="3562061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test_1/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INPUT_, YU* and TOLERANCE files</a:t>
          </a:r>
        </a:p>
      </dsp:txBody>
      <dsp:txXfrm>
        <a:off x="2020104" y="3562061"/>
        <a:ext cx="1180044" cy="590022"/>
      </dsp:txXfrm>
    </dsp:sp>
    <dsp:sp modelId="{38039496-BC9B-4C1D-B4E7-AA97AA28FB84}">
      <dsp:nvSpPr>
        <dsp:cNvPr id="0" name=""/>
        <dsp:cNvSpPr/>
      </dsp:nvSpPr>
      <dsp:spPr>
        <a:xfrm>
          <a:off x="2020104" y="4399892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test_2/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INPUT_ , YU* and TOLERANCE files</a:t>
          </a:r>
        </a:p>
      </dsp:txBody>
      <dsp:txXfrm>
        <a:off x="2020104" y="4399892"/>
        <a:ext cx="1180044" cy="590022"/>
      </dsp:txXfrm>
    </dsp:sp>
    <dsp:sp modelId="{207672E1-FAE2-4F16-BB6B-255F6258D0AB}">
      <dsp:nvSpPr>
        <dsp:cNvPr id="0" name=""/>
        <dsp:cNvSpPr/>
      </dsp:nvSpPr>
      <dsp:spPr>
        <a:xfrm>
          <a:off x="3152946" y="1886398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typedirB/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e.g. cosmo2</a:t>
          </a:r>
        </a:p>
      </dsp:txBody>
      <dsp:txXfrm>
        <a:off x="3152946" y="1886398"/>
        <a:ext cx="1180044" cy="590022"/>
      </dsp:txXfrm>
    </dsp:sp>
    <dsp:sp modelId="{17047F52-B38E-4A4D-BA86-471B5B1050D1}">
      <dsp:nvSpPr>
        <dsp:cNvPr id="0" name=""/>
        <dsp:cNvSpPr/>
      </dsp:nvSpPr>
      <dsp:spPr>
        <a:xfrm>
          <a:off x="3866873" y="1048566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work/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directory where tests are run</a:t>
          </a:r>
        </a:p>
      </dsp:txBody>
      <dsp:txXfrm>
        <a:off x="3866873" y="1048566"/>
        <a:ext cx="1180044" cy="590022"/>
      </dsp:txXfrm>
    </dsp:sp>
    <dsp:sp modelId="{DB1947F7-DDEA-4CCF-B617-2DA1F905E987}">
      <dsp:nvSpPr>
        <dsp:cNvPr id="0" name=""/>
        <dsp:cNvSpPr/>
      </dsp:nvSpPr>
      <dsp:spPr>
        <a:xfrm>
          <a:off x="5294727" y="1048566"/>
          <a:ext cx="1180044" cy="590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testlist.xml: test definitions</a:t>
          </a:r>
        </a:p>
      </dsp:txBody>
      <dsp:txXfrm>
        <a:off x="5294727" y="1048566"/>
        <a:ext cx="1180044" cy="590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B7520866.dotm</Template>
  <TotalTime>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Lapillone</dc:creator>
  <cp:lastModifiedBy>Katie</cp:lastModifiedBy>
  <cp:revision>67</cp:revision>
  <dcterms:created xsi:type="dcterms:W3CDTF">2012-07-11T07:23:00Z</dcterms:created>
  <dcterms:modified xsi:type="dcterms:W3CDTF">2017-04-04T11:10:00Z</dcterms:modified>
</cp:coreProperties>
</file>